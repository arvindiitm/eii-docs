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CADC" w14:textId="734FB103" w:rsidR="00020D98" w:rsidRDefault="00A66CF9" w:rsidP="00020D98">
      <w:pPr>
        <w:pStyle w:val="Title"/>
      </w:pPr>
      <w:r>
        <w:t>Industrial Edge Insights</w:t>
      </w:r>
      <w:r w:rsidR="006A0D5F">
        <w:t xml:space="preserve"> </w:t>
      </w:r>
      <w:r w:rsidR="00D30C0F">
        <w:t>2.</w:t>
      </w:r>
      <w:r w:rsidR="00CD5746">
        <w:t>3</w:t>
      </w:r>
      <w:r w:rsidR="00FA4EA5">
        <w:t>.</w:t>
      </w:r>
      <w:r w:rsidR="00226BF2">
        <w:t>3</w:t>
      </w:r>
      <w:r>
        <w:t xml:space="preserve"> </w:t>
      </w:r>
      <w:r w:rsidR="00ED1909">
        <w:t>–</w:t>
      </w:r>
      <w:r w:rsidR="009B22DC">
        <w:t xml:space="preserve"> </w:t>
      </w:r>
      <w:r w:rsidR="18D2A27A">
        <w:t>PV</w:t>
      </w:r>
    </w:p>
    <w:p w14:paraId="7776CADD" w14:textId="77777777" w:rsidR="00020D98" w:rsidRDefault="00020D98" w:rsidP="00F956E2">
      <w:pPr>
        <w:pStyle w:val="Subtitle"/>
      </w:pPr>
      <w:r>
        <w:t>Release Notes</w:t>
      </w:r>
    </w:p>
    <w:p w14:paraId="7776CADE" w14:textId="1F7CB1D1" w:rsidR="00020D98" w:rsidRDefault="00A067F8" w:rsidP="00020D98">
      <w:r>
        <w:t xml:space="preserve"> </w:t>
      </w:r>
      <w:r w:rsidR="00226BF2">
        <w:t>25</w:t>
      </w:r>
      <w:r w:rsidR="4E93B8AC">
        <w:t xml:space="preserve"> </w:t>
      </w:r>
      <w:r w:rsidR="00226BF2">
        <w:t>Novem</w:t>
      </w:r>
      <w:r w:rsidR="1FA99772">
        <w:t xml:space="preserve">ber </w:t>
      </w:r>
      <w:r>
        <w:t>2020</w:t>
      </w:r>
    </w:p>
    <w:p w14:paraId="7776CADF" w14:textId="77777777" w:rsidR="00A97936" w:rsidRDefault="008E3403" w:rsidP="00091479">
      <w:pPr>
        <w:pStyle w:val="Heading2"/>
      </w:pPr>
      <w:r>
        <w:br w:type="page"/>
      </w:r>
      <w:r w:rsidR="00A97936" w:rsidRPr="00A97936">
        <w:t xml:space="preserve">Version </w:t>
      </w:r>
      <w:r w:rsidR="00A97936">
        <w:t>H</w:t>
      </w:r>
      <w:r w:rsidR="00A97936" w:rsidRPr="00A97936">
        <w:t xml:space="preserve">istory/Revision </w:t>
      </w:r>
      <w:r w:rsidR="00A97936">
        <w:t>H</w:t>
      </w:r>
      <w:r w:rsidR="00A97936" w:rsidRPr="00A97936">
        <w:t>istory</w:t>
      </w:r>
    </w:p>
    <w:p w14:paraId="7776CAE0" w14:textId="77777777" w:rsidR="00A97936" w:rsidRPr="00CF34D5" w:rsidRDefault="00CF34D5" w:rsidP="00CF34D5">
      <w:r>
        <w:t xml:space="preserve">These are the main releases of </w:t>
      </w:r>
      <w:r w:rsidR="000C327D">
        <w:t>Elephant Trunk Arch</w:t>
      </w:r>
      <w: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E9355F" w14:paraId="7776CAE4" w14:textId="77777777" w:rsidTr="51D04516">
        <w:tc>
          <w:tcPr>
            <w:tcW w:w="1947" w:type="dxa"/>
          </w:tcPr>
          <w:p w14:paraId="7776CAE1" w14:textId="77777777" w:rsidR="00A97936" w:rsidRPr="00E9355F" w:rsidRDefault="00A97936" w:rsidP="009859AF">
            <w:pPr>
              <w:pStyle w:val="tableheader"/>
            </w:pPr>
            <w:r>
              <w:t>Date</w:t>
            </w:r>
          </w:p>
        </w:tc>
        <w:tc>
          <w:tcPr>
            <w:tcW w:w="1825" w:type="dxa"/>
          </w:tcPr>
          <w:p w14:paraId="7776CAE2" w14:textId="77777777" w:rsidR="00A97936" w:rsidRPr="00E9355F" w:rsidRDefault="00A97936" w:rsidP="009859AF">
            <w:pPr>
              <w:pStyle w:val="tableheader"/>
            </w:pPr>
            <w:r>
              <w:t>Revision</w:t>
            </w:r>
          </w:p>
        </w:tc>
        <w:tc>
          <w:tcPr>
            <w:tcW w:w="7018" w:type="dxa"/>
          </w:tcPr>
          <w:p w14:paraId="7776CAE3" w14:textId="77777777" w:rsidR="00A97936" w:rsidRPr="00E9355F" w:rsidRDefault="00A97936" w:rsidP="009859AF">
            <w:pPr>
              <w:pStyle w:val="tableheader"/>
            </w:pPr>
            <w:r>
              <w:t>Description</w:t>
            </w:r>
          </w:p>
        </w:tc>
      </w:tr>
      <w:tr w:rsidR="00337402" w:rsidRPr="00E9355F" w14:paraId="7776CAE8" w14:textId="77777777" w:rsidTr="51D04516">
        <w:tc>
          <w:tcPr>
            <w:tcW w:w="1947" w:type="dxa"/>
          </w:tcPr>
          <w:p w14:paraId="7776CAE5" w14:textId="249EB7F3" w:rsidR="00337402" w:rsidRDefault="00454AD8" w:rsidP="001F3137">
            <w:pPr>
              <w:pStyle w:val="Tabletext"/>
            </w:pPr>
            <w:r>
              <w:t>25 November</w:t>
            </w:r>
            <w:r w:rsidR="3221E8EB">
              <w:t xml:space="preserve"> </w:t>
            </w:r>
            <w:r w:rsidR="0C01E504">
              <w:t>20</w:t>
            </w:r>
            <w:r w:rsidR="517FDE1A">
              <w:t>20</w:t>
            </w:r>
          </w:p>
        </w:tc>
        <w:tc>
          <w:tcPr>
            <w:tcW w:w="1825" w:type="dxa"/>
          </w:tcPr>
          <w:p w14:paraId="7776CAE6" w14:textId="27C368D3" w:rsidR="00337402" w:rsidRDefault="00D30C0F" w:rsidP="00096927">
            <w:pPr>
              <w:pStyle w:val="Tabletext"/>
            </w:pPr>
            <w:r>
              <w:t>2.</w:t>
            </w:r>
            <w:r w:rsidR="0087330C">
              <w:t>3</w:t>
            </w:r>
            <w:r w:rsidR="00017A23">
              <w:t>.</w:t>
            </w:r>
            <w:r w:rsidR="00454AD8">
              <w:t>3</w:t>
            </w:r>
          </w:p>
        </w:tc>
        <w:tc>
          <w:tcPr>
            <w:tcW w:w="7018" w:type="dxa"/>
          </w:tcPr>
          <w:p w14:paraId="7776CAE7" w14:textId="193AE7D8" w:rsidR="00337402" w:rsidRDefault="63B6803B" w:rsidP="009859AF">
            <w:pPr>
              <w:pStyle w:val="Tabletext"/>
            </w:pPr>
            <w:r w:rsidRPr="5CA28277">
              <w:rPr>
                <w:rStyle w:val="normaltextrun1"/>
              </w:rPr>
              <w:t>Release notes for the EI</w:t>
            </w:r>
            <w:r w:rsidR="007067FD">
              <w:rPr>
                <w:rStyle w:val="normaltextrun1"/>
              </w:rPr>
              <w:t>I</w:t>
            </w:r>
            <w:r w:rsidRPr="5CA28277">
              <w:rPr>
                <w:rStyle w:val="normaltextrun1"/>
              </w:rPr>
              <w:t>2.3.</w:t>
            </w:r>
            <w:r w:rsidR="006C0F20">
              <w:rPr>
                <w:rStyle w:val="normaltextrun1"/>
              </w:rPr>
              <w:t>3</w:t>
            </w:r>
            <w:r w:rsidRPr="5CA28277">
              <w:rPr>
                <w:rStyle w:val="normaltextrun1"/>
              </w:rPr>
              <w:t xml:space="preserve"> PV candidate (</w:t>
            </w:r>
            <w:r w:rsidR="006C0F20">
              <w:rPr>
                <w:rStyle w:val="normaltextrun1"/>
              </w:rPr>
              <w:t>pip version updated</w:t>
            </w:r>
            <w:r w:rsidR="004F3C26">
              <w:rPr>
                <w:rStyle w:val="normaltextrun1"/>
              </w:rPr>
              <w:t xml:space="preserve"> on top of EI</w:t>
            </w:r>
            <w:r w:rsidR="0038475F">
              <w:rPr>
                <w:rStyle w:val="normaltextrun1"/>
              </w:rPr>
              <w:t>S</w:t>
            </w:r>
            <w:r w:rsidR="004F3C26">
              <w:rPr>
                <w:rStyle w:val="normaltextrun1"/>
              </w:rPr>
              <w:t xml:space="preserve"> 2.3.2 PV</w:t>
            </w:r>
            <w:r w:rsidRPr="5CA28277">
              <w:rPr>
                <w:rStyle w:val="normaltextrun1"/>
              </w:rPr>
              <w:t>)</w:t>
            </w:r>
            <w:r w:rsidRPr="5CA28277">
              <w:rPr>
                <w:rStyle w:val="eop"/>
              </w:rPr>
              <w:t> </w:t>
            </w:r>
          </w:p>
        </w:tc>
      </w:tr>
    </w:tbl>
    <w:p w14:paraId="7776CAE9" w14:textId="77777777" w:rsidR="00CF34D5" w:rsidRDefault="00CF34D5" w:rsidP="00091479">
      <w:pPr>
        <w:pStyle w:val="Heading2"/>
      </w:pPr>
      <w:r>
        <w:t>Intended Audience</w:t>
      </w:r>
    </w:p>
    <w:p w14:paraId="7776CAEA" w14:textId="32C9BC45" w:rsidR="000C327D" w:rsidRDefault="000C327D" w:rsidP="000C327D">
      <w:r>
        <w:t xml:space="preserve">The intended audience for this release notes </w:t>
      </w:r>
      <w:r w:rsidR="0D708805">
        <w:t>is</w:t>
      </w:r>
      <w:r>
        <w:t>:</w:t>
      </w:r>
    </w:p>
    <w:p w14:paraId="7776CAEB" w14:textId="77777777" w:rsidR="000C327D" w:rsidRDefault="00BF4FB4" w:rsidP="00A018DB">
      <w:pPr>
        <w:numPr>
          <w:ilvl w:val="0"/>
          <w:numId w:val="16"/>
        </w:numPr>
      </w:pPr>
      <w:r>
        <w:t>End users</w:t>
      </w:r>
    </w:p>
    <w:p w14:paraId="7776CAEC" w14:textId="77777777" w:rsidR="00BF4FB4" w:rsidRDefault="00BF4FB4" w:rsidP="00A018DB">
      <w:pPr>
        <w:numPr>
          <w:ilvl w:val="0"/>
          <w:numId w:val="16"/>
        </w:numPr>
      </w:pPr>
      <w:r>
        <w:t>System integrators</w:t>
      </w:r>
    </w:p>
    <w:p w14:paraId="7776CAED" w14:textId="77777777" w:rsidR="009E38FF" w:rsidRPr="00BF4FB4" w:rsidRDefault="00BF4FB4" w:rsidP="00A018DB">
      <w:pPr>
        <w:numPr>
          <w:ilvl w:val="0"/>
          <w:numId w:val="16"/>
        </w:numPr>
      </w:pPr>
      <w:r>
        <w:t>Validation team</w:t>
      </w:r>
    </w:p>
    <w:p w14:paraId="7776CAEE" w14:textId="77777777" w:rsidR="009E38FF" w:rsidRDefault="009E38FF" w:rsidP="00091479">
      <w:pPr>
        <w:pStyle w:val="Heading2"/>
      </w:pPr>
      <w:r>
        <w:t>Customer Support</w:t>
      </w:r>
    </w:p>
    <w:p w14:paraId="7776CAEF" w14:textId="77777777" w:rsidR="00AA6E88" w:rsidRDefault="004B50FB" w:rsidP="004B50FB">
      <w:r>
        <w:t>For support contact</w:t>
      </w:r>
      <w:r w:rsidR="00AA6E88">
        <w:t xml:space="preserve"> </w:t>
      </w:r>
      <w:r w:rsidR="007A7E7C">
        <w:t>Weng Wai, Chin &lt;</w:t>
      </w:r>
      <w:r w:rsidR="007A7E7C" w:rsidRPr="007A7E7C">
        <w:t>weng.wai.chin@intel.com</w:t>
      </w:r>
      <w:r w:rsidR="007A7E7C">
        <w:t>&gt;</w:t>
      </w:r>
      <w:r>
        <w:t>.</w:t>
      </w:r>
    </w:p>
    <w:p w14:paraId="7776CAF0" w14:textId="77777777" w:rsidR="00D346D1" w:rsidRDefault="00D346D1" w:rsidP="007F4F8B"/>
    <w:p w14:paraId="7776CAF1" w14:textId="77777777" w:rsidR="00D346D1" w:rsidRPr="00D346D1" w:rsidRDefault="00D346D1" w:rsidP="00D346D1"/>
    <w:p w14:paraId="7776CAF2" w14:textId="77777777" w:rsidR="00D346D1" w:rsidRDefault="00D346D1" w:rsidP="00D346D1"/>
    <w:p w14:paraId="7776CAF3" w14:textId="77777777" w:rsidR="00D9481C" w:rsidRDefault="00D9481C" w:rsidP="00D346D1"/>
    <w:p w14:paraId="7776CAF4" w14:textId="77777777" w:rsidR="00D9481C" w:rsidRDefault="00D9481C" w:rsidP="00D346D1"/>
    <w:p w14:paraId="7776CAF5" w14:textId="77777777" w:rsidR="00D9481C" w:rsidRPr="00D346D1" w:rsidRDefault="00D9481C" w:rsidP="00D346D1"/>
    <w:p w14:paraId="7776CAF6" w14:textId="77777777" w:rsidR="00D346D1" w:rsidRPr="00D346D1" w:rsidRDefault="00D346D1" w:rsidP="00D346D1"/>
    <w:p w14:paraId="7776CAF7" w14:textId="77777777" w:rsidR="00D346D1" w:rsidRPr="00D346D1" w:rsidRDefault="00D346D1" w:rsidP="00D346D1"/>
    <w:p w14:paraId="7776CAF8" w14:textId="77777777" w:rsidR="00D346D1" w:rsidRDefault="00D346D1" w:rsidP="00D346D1"/>
    <w:p w14:paraId="7776CAF9" w14:textId="77777777" w:rsidR="00D346D1" w:rsidRDefault="00D346D1" w:rsidP="00D346D1">
      <w:pPr>
        <w:tabs>
          <w:tab w:val="left" w:pos="7414"/>
        </w:tabs>
      </w:pPr>
      <w:r>
        <w:tab/>
      </w:r>
    </w:p>
    <w:p w14:paraId="7776CAFA" w14:textId="77777777" w:rsidR="00D346D1" w:rsidRPr="00D346D1" w:rsidRDefault="00D346D1" w:rsidP="00D346D1"/>
    <w:p w14:paraId="7776CAFB" w14:textId="77777777" w:rsidR="00D346D1" w:rsidRPr="00D346D1" w:rsidRDefault="00D346D1" w:rsidP="00D346D1"/>
    <w:p w14:paraId="7776CAFC" w14:textId="77777777" w:rsidR="00D346D1" w:rsidRPr="00D346D1" w:rsidRDefault="00D346D1" w:rsidP="00D346D1"/>
    <w:p w14:paraId="7776CAFD" w14:textId="77777777" w:rsidR="00D346D1" w:rsidRPr="00D346D1" w:rsidRDefault="00D346D1" w:rsidP="00D346D1"/>
    <w:p w14:paraId="7776CAFE" w14:textId="77777777" w:rsidR="00D346D1" w:rsidRDefault="00D346D1" w:rsidP="00D346D1"/>
    <w:p w14:paraId="7776CAFF" w14:textId="77777777" w:rsidR="00D346D1" w:rsidRDefault="00D346D1" w:rsidP="00D346D1"/>
    <w:p w14:paraId="7776CB00" w14:textId="77777777" w:rsidR="00AA4B8B" w:rsidRDefault="00AA4B8B" w:rsidP="00D346D1"/>
    <w:p w14:paraId="7776CB01" w14:textId="77777777" w:rsidR="0013388B" w:rsidRDefault="0013388B" w:rsidP="0013388B">
      <w:pPr>
        <w:tabs>
          <w:tab w:val="left" w:pos="8027"/>
        </w:tabs>
        <w:jc w:val="both"/>
      </w:pPr>
    </w:p>
    <w:p w14:paraId="7776CB02" w14:textId="77777777" w:rsidR="005B24EA" w:rsidRDefault="005B24EA" w:rsidP="0013388B">
      <w:pPr>
        <w:tabs>
          <w:tab w:val="left" w:pos="8027"/>
        </w:tabs>
        <w:jc w:val="both"/>
      </w:pPr>
      <w:r>
        <w:t>Contents:</w:t>
      </w:r>
    </w:p>
    <w:p w14:paraId="2A15D963" w14:textId="45501CCC" w:rsidR="00026FC7" w:rsidRDefault="00026FC7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5707411" w:history="1">
        <w:r w:rsidRPr="00555A9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Pr="00555A9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17B37" w14:textId="778B34EE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2" w:history="1">
        <w:r w:rsidR="00026FC7" w:rsidRPr="00555A96">
          <w:rPr>
            <w:rStyle w:val="Hyperlink"/>
            <w:noProof/>
          </w:rPr>
          <w:t>2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New in This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_Toc45707412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5</w:t>
        </w:r>
        <w:r w:rsidR="00026FC7">
          <w:rPr>
            <w:noProof/>
            <w:webHidden/>
          </w:rPr>
          <w:fldChar w:fldCharType="end"/>
        </w:r>
      </w:hyperlink>
    </w:p>
    <w:p w14:paraId="2220B510" w14:textId="009C48AD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3" w:history="1">
        <w:r w:rsidR="00026FC7" w:rsidRPr="00555A96">
          <w:rPr>
            <w:rStyle w:val="Hyperlink"/>
            <w:noProof/>
          </w:rPr>
          <w:t>3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Fixed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_Toc45707413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6</w:t>
        </w:r>
        <w:r w:rsidR="00026FC7">
          <w:rPr>
            <w:noProof/>
            <w:webHidden/>
          </w:rPr>
          <w:fldChar w:fldCharType="end"/>
        </w:r>
      </w:hyperlink>
    </w:p>
    <w:p w14:paraId="5BCEF69C" w14:textId="062EC3B2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4" w:history="1">
        <w:r w:rsidR="00026FC7" w:rsidRPr="00555A96">
          <w:rPr>
            <w:rStyle w:val="Hyperlink"/>
            <w:noProof/>
          </w:rPr>
          <w:t>4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Known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_Toc45707414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7</w:t>
        </w:r>
        <w:r w:rsidR="00026FC7">
          <w:rPr>
            <w:noProof/>
            <w:webHidden/>
          </w:rPr>
          <w:fldChar w:fldCharType="end"/>
        </w:r>
      </w:hyperlink>
    </w:p>
    <w:p w14:paraId="2DD7A9AC" w14:textId="7A426A5F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5" w:history="1">
        <w:r w:rsidR="00026FC7" w:rsidRPr="00555A96">
          <w:rPr>
            <w:rStyle w:val="Hyperlink"/>
            <w:noProof/>
          </w:rPr>
          <w:t>5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Related Documentation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_Toc45707415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8</w:t>
        </w:r>
        <w:r w:rsidR="00026FC7">
          <w:rPr>
            <w:noProof/>
            <w:webHidden/>
          </w:rPr>
          <w:fldChar w:fldCharType="end"/>
        </w:r>
      </w:hyperlink>
    </w:p>
    <w:p w14:paraId="4594EDA5" w14:textId="06040F7A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6" w:history="1">
        <w:r w:rsidR="00026FC7" w:rsidRPr="00555A96">
          <w:rPr>
            <w:rStyle w:val="Hyperlink"/>
            <w:noProof/>
          </w:rPr>
          <w:t>6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Where to Find the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_Toc45707416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9</w:t>
        </w:r>
        <w:r w:rsidR="00026FC7">
          <w:rPr>
            <w:noProof/>
            <w:webHidden/>
          </w:rPr>
          <w:fldChar w:fldCharType="end"/>
        </w:r>
      </w:hyperlink>
    </w:p>
    <w:p w14:paraId="7D6DBBB0" w14:textId="64B5F86B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7" w:history="1">
        <w:r w:rsidR="00026FC7" w:rsidRPr="00555A96">
          <w:rPr>
            <w:rStyle w:val="Hyperlink"/>
            <w:noProof/>
          </w:rPr>
          <w:t>7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Release Content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_Toc45707417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10</w:t>
        </w:r>
        <w:r w:rsidR="00026FC7">
          <w:rPr>
            <w:noProof/>
            <w:webHidden/>
          </w:rPr>
          <w:fldChar w:fldCharType="end"/>
        </w:r>
      </w:hyperlink>
    </w:p>
    <w:p w14:paraId="75C64C97" w14:textId="7B09699E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8" w:history="1">
        <w:r w:rsidR="00026FC7" w:rsidRPr="00555A96">
          <w:rPr>
            <w:rStyle w:val="Hyperlink"/>
            <w:noProof/>
          </w:rPr>
          <w:t>8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Minimum Hardware and Software Requirements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_Toc45707418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11</w:t>
        </w:r>
        <w:r w:rsidR="00026FC7">
          <w:rPr>
            <w:noProof/>
            <w:webHidden/>
          </w:rPr>
          <w:fldChar w:fldCharType="end"/>
        </w:r>
      </w:hyperlink>
    </w:p>
    <w:p w14:paraId="53752E39" w14:textId="00460E3C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19" w:history="1">
        <w:r w:rsidR="00026FC7" w:rsidRPr="00555A96">
          <w:rPr>
            <w:rStyle w:val="Hyperlink"/>
            <w:noProof/>
          </w:rPr>
          <w:t>9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Acronyms and Terms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_Toc45707419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12</w:t>
        </w:r>
        <w:r w:rsidR="00026FC7">
          <w:rPr>
            <w:noProof/>
            <w:webHidden/>
          </w:rPr>
          <w:fldChar w:fldCharType="end"/>
        </w:r>
      </w:hyperlink>
    </w:p>
    <w:p w14:paraId="517B13CD" w14:textId="346EE4B2" w:rsidR="00026FC7" w:rsidRDefault="00404341">
      <w:pPr>
        <w:pStyle w:val="TOC1"/>
        <w:rPr>
          <w:rFonts w:asciiTheme="minorHAnsi" w:eastAsiaTheme="minorEastAsia" w:hAnsiTheme="minorHAnsi" w:cstheme="minorBidi"/>
          <w:color w:val="auto"/>
          <w:sz w:val="22"/>
          <w:u w:val="none"/>
        </w:rPr>
      </w:pPr>
      <w:hyperlink w:anchor="_Toc45707420" w:history="1">
        <w:r w:rsidR="00026FC7" w:rsidRPr="00555A96">
          <w:rPr>
            <w:rStyle w:val="Hyperlink"/>
            <w:noProof/>
          </w:rPr>
          <w:t>10</w:t>
        </w:r>
        <w:r w:rsidR="00026FC7">
          <w:rPr>
            <w:rFonts w:asciiTheme="minorHAnsi" w:eastAsiaTheme="minorEastAsia" w:hAnsiTheme="minorHAnsi" w:cstheme="minorBidi"/>
            <w:color w:val="auto"/>
            <w:sz w:val="22"/>
            <w:u w:val="none"/>
          </w:rPr>
          <w:tab/>
        </w:r>
        <w:r w:rsidR="00026FC7" w:rsidRPr="00555A96">
          <w:rPr>
            <w:rStyle w:val="Hyperlink"/>
            <w:noProof/>
          </w:rPr>
          <w:t>Legal Information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_Toc45707420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13</w:t>
        </w:r>
        <w:r w:rsidR="00026FC7">
          <w:rPr>
            <w:noProof/>
            <w:webHidden/>
          </w:rPr>
          <w:fldChar w:fldCharType="end"/>
        </w:r>
      </w:hyperlink>
    </w:p>
    <w:p w14:paraId="7776CB12" w14:textId="2EC08FB1" w:rsidR="0090186B" w:rsidRPr="007F7558" w:rsidRDefault="00026FC7" w:rsidP="007F7558">
      <w:pPr>
        <w:jc w:val="both"/>
      </w:pPr>
      <w:r>
        <w:fldChar w:fldCharType="end"/>
      </w:r>
    </w:p>
    <w:p w14:paraId="7776CB13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4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5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6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7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8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9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A" w14:textId="77777777" w:rsidR="0090186B" w:rsidRPr="0090186B" w:rsidRDefault="0090186B" w:rsidP="0090186B">
      <w:pPr>
        <w:rPr>
          <w:rFonts w:cs="Arial"/>
          <w:sz w:val="18"/>
          <w:szCs w:val="18"/>
        </w:rPr>
      </w:pPr>
    </w:p>
    <w:p w14:paraId="7776CB1B" w14:textId="77777777" w:rsidR="0090186B" w:rsidRDefault="0090186B" w:rsidP="0090186B">
      <w:pPr>
        <w:rPr>
          <w:rFonts w:cs="Arial"/>
          <w:sz w:val="18"/>
          <w:szCs w:val="18"/>
        </w:rPr>
      </w:pPr>
    </w:p>
    <w:p w14:paraId="7776CB1C" w14:textId="77777777" w:rsidR="0090186B" w:rsidRDefault="0090186B" w:rsidP="0090186B">
      <w:pPr>
        <w:rPr>
          <w:rFonts w:cs="Arial"/>
          <w:sz w:val="18"/>
          <w:szCs w:val="18"/>
        </w:rPr>
      </w:pPr>
    </w:p>
    <w:p w14:paraId="7776CB1D" w14:textId="77777777" w:rsidR="005B24EA" w:rsidRPr="0090186B" w:rsidRDefault="0090186B" w:rsidP="0090186B">
      <w:pPr>
        <w:tabs>
          <w:tab w:val="left" w:pos="7730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</w:p>
    <w:p w14:paraId="7776CB1E" w14:textId="77777777" w:rsidR="005B24EA" w:rsidRPr="00CA31F6" w:rsidRDefault="005B24EA" w:rsidP="00091479">
      <w:pPr>
        <w:pStyle w:val="Heading1"/>
      </w:pPr>
      <w:bookmarkStart w:id="0" w:name="_Introduction"/>
      <w:bookmarkStart w:id="1" w:name="_Toc45287486"/>
      <w:bookmarkStart w:id="2" w:name="_Toc45707411"/>
      <w:bookmarkEnd w:id="0"/>
      <w:r w:rsidRPr="00091479">
        <w:t>Introduction</w:t>
      </w:r>
      <w:bookmarkEnd w:id="1"/>
      <w:bookmarkEnd w:id="2"/>
    </w:p>
    <w:p w14:paraId="7776CB1F" w14:textId="73419F6E" w:rsidR="00DB0411" w:rsidRDefault="00470F00" w:rsidP="005B24EA">
      <w:r>
        <w:t>Edge Insights</w:t>
      </w:r>
      <w:r w:rsidR="00DB0411">
        <w:t xml:space="preserve"> </w:t>
      </w:r>
      <w:r w:rsidR="00CF247C">
        <w:t>for Industr</w:t>
      </w:r>
      <w:r w:rsidR="00F56ED9">
        <w:t>i</w:t>
      </w:r>
      <w:r w:rsidR="00CF247C">
        <w:t xml:space="preserve">al </w:t>
      </w:r>
      <w:r w:rsidR="007A4696">
        <w:t xml:space="preserve">Software </w:t>
      </w:r>
      <w:r w:rsidR="007F5891">
        <w:t>v</w:t>
      </w:r>
      <w:r w:rsidR="00D30C0F">
        <w:t>2.</w:t>
      </w:r>
      <w:r w:rsidR="005F2452">
        <w:t>3</w:t>
      </w:r>
      <w:r w:rsidR="00025838">
        <w:t>.</w:t>
      </w:r>
      <w:r w:rsidR="007D4090">
        <w:t>3</w:t>
      </w:r>
      <w:r w:rsidR="00DB0411">
        <w:t xml:space="preserve"> is Intel’s smart factory solution for doing defect inspections in factories. This is the version of a scalable architecture</w:t>
      </w:r>
      <w:r w:rsidR="00CB3CA1">
        <w:t>,</w:t>
      </w:r>
      <w:r w:rsidR="00DB0411">
        <w:t xml:space="preserve"> which can be customized by system integrators for various defect inspection use-cases in factories.</w:t>
      </w:r>
      <w:r w:rsidR="007F5891">
        <w:t xml:space="preserve"> </w:t>
      </w:r>
    </w:p>
    <w:p w14:paraId="7776CB20" w14:textId="77777777" w:rsidR="005B24EA" w:rsidRPr="006F57D1" w:rsidRDefault="005B24EA" w:rsidP="005B24EA">
      <w:r w:rsidRPr="006F57D1">
        <w:t>This document provides system requirements, installation instructions, issues and limitations, and legal information.</w:t>
      </w:r>
    </w:p>
    <w:p w14:paraId="7776CB21" w14:textId="77777777" w:rsidR="005B24EA" w:rsidRDefault="005B24EA" w:rsidP="00664438">
      <w:r w:rsidRPr="006F57D1">
        <w:t>To learn more about</w:t>
      </w:r>
      <w:r>
        <w:t xml:space="preserve"> this product, see</w:t>
      </w:r>
      <w:r w:rsidRPr="006F57D1">
        <w:t>:</w:t>
      </w:r>
    </w:p>
    <w:p w14:paraId="7776CB22" w14:textId="77777777" w:rsidR="005B24EA" w:rsidRPr="007C2FBE" w:rsidRDefault="005B24EA" w:rsidP="00664438">
      <w:pPr>
        <w:pStyle w:val="bullet"/>
      </w:pPr>
      <w:r w:rsidRPr="00664438">
        <w:t>New</w:t>
      </w:r>
      <w:r w:rsidRPr="007C2FBE">
        <w:t xml:space="preserve"> features</w:t>
      </w:r>
      <w:r>
        <w:t xml:space="preserve"> listed in the </w:t>
      </w:r>
      <w:hyperlink w:anchor="_What's_New" w:history="1">
        <w:r w:rsidR="00BA3756">
          <w:rPr>
            <w:rStyle w:val="Hyperlink"/>
            <w:rFonts w:cs="Arial"/>
            <w:iCs/>
          </w:rPr>
          <w:t xml:space="preserve">New </w:t>
        </w:r>
        <w:r w:rsidR="00C04E6F">
          <w:rPr>
            <w:rStyle w:val="Hyperlink"/>
            <w:rFonts w:cs="Arial"/>
            <w:iCs/>
          </w:rPr>
          <w:t>in t</w:t>
        </w:r>
        <w:r w:rsidR="00BA3756">
          <w:rPr>
            <w:rStyle w:val="Hyperlink"/>
            <w:rFonts w:cs="Arial"/>
            <w:iCs/>
          </w:rPr>
          <w:t>his Release</w:t>
        </w:r>
      </w:hyperlink>
      <w:r w:rsidRPr="007C2FBE">
        <w:t xml:space="preserve"> section </w:t>
      </w:r>
      <w:r>
        <w:t xml:space="preserve">below, or </w:t>
      </w:r>
      <w:r w:rsidRPr="007C2FBE">
        <w:t>in the help.</w:t>
      </w:r>
    </w:p>
    <w:p w14:paraId="7776CB23" w14:textId="77777777" w:rsidR="005B24EA" w:rsidRDefault="003F71B5" w:rsidP="003F71B5">
      <w:pPr>
        <w:pStyle w:val="bullet"/>
      </w:pPr>
      <w:r>
        <w:t>Reference d</w:t>
      </w:r>
      <w:r w:rsidRPr="00664438">
        <w:t>ocumentation</w:t>
      </w:r>
      <w:r>
        <w:t xml:space="preserve"> listed in the </w:t>
      </w:r>
      <w:hyperlink w:anchor="_Related_Documentation" w:history="1">
        <w:r w:rsidRPr="003F71B5">
          <w:rPr>
            <w:rStyle w:val="Hyperlink"/>
            <w:rFonts w:cs="Arial"/>
          </w:rPr>
          <w:t>Related Documentation</w:t>
        </w:r>
      </w:hyperlink>
      <w:r>
        <w:t xml:space="preserve"> section below</w:t>
      </w:r>
    </w:p>
    <w:p w14:paraId="7776CB24" w14:textId="77777777" w:rsidR="0015451E" w:rsidRPr="00C04E6F" w:rsidRDefault="0015451E" w:rsidP="0015451E">
      <w:pPr>
        <w:pStyle w:val="bullet"/>
        <w:rPr>
          <w:rStyle w:val="GuidanceChar"/>
        </w:rPr>
      </w:pPr>
      <w:r w:rsidRPr="0015451E">
        <w:t xml:space="preserve">Installation instructions can be found at: </w:t>
      </w:r>
      <w:r w:rsidR="006B0C36">
        <w:t>README.md file with the source code.</w:t>
      </w:r>
    </w:p>
    <w:p w14:paraId="7776CB25" w14:textId="77777777" w:rsidR="00A61455" w:rsidRPr="00A61455" w:rsidRDefault="00A61455" w:rsidP="00A61455"/>
    <w:p w14:paraId="7776CB26" w14:textId="07DD1C0F" w:rsidR="00B5759E" w:rsidRDefault="00020D98" w:rsidP="00020D98">
      <w:pPr>
        <w:pStyle w:val="Heading1"/>
      </w:pPr>
      <w:bookmarkStart w:id="3" w:name="_System_Requirements"/>
      <w:bookmarkStart w:id="4" w:name="_What's_New"/>
      <w:bookmarkStart w:id="5" w:name="_Toc45287487"/>
      <w:bookmarkStart w:id="6" w:name="_Toc45707412"/>
      <w:bookmarkEnd w:id="3"/>
      <w:bookmarkEnd w:id="4"/>
      <w:r>
        <w:t>New</w:t>
      </w:r>
      <w:r w:rsidR="00B5759E">
        <w:t xml:space="preserve"> in This Release</w:t>
      </w:r>
      <w:bookmarkEnd w:id="5"/>
      <w:bookmarkEnd w:id="6"/>
      <w:r w:rsidR="00B340F7">
        <w:t xml:space="preserve"> </w:t>
      </w:r>
    </w:p>
    <w:p w14:paraId="5B214E84" w14:textId="16D4E95D" w:rsidR="0022259B" w:rsidRDefault="00A83BE7" w:rsidP="00A83BE7">
      <w:pPr>
        <w:tabs>
          <w:tab w:val="left" w:pos="960"/>
        </w:tabs>
      </w:pPr>
      <w:r>
        <w:tab/>
      </w:r>
    </w:p>
    <w:p w14:paraId="058902C1" w14:textId="05C01F9E" w:rsidR="4C605964" w:rsidRDefault="007A3F5F" w:rsidP="13060549">
      <w:pPr>
        <w:spacing w:after="0" w:line="240" w:lineRule="auto"/>
      </w:pPr>
      <w:r>
        <w:rPr>
          <w:rStyle w:val="normaltextrun1"/>
          <w:rFonts w:eastAsia="Arial" w:cs="Arial"/>
          <w:color w:val="000000" w:themeColor="text1"/>
        </w:rPr>
        <w:t>Latest pip version installed</w:t>
      </w:r>
      <w:r w:rsidR="4C605964" w:rsidRPr="13060549">
        <w:rPr>
          <w:rStyle w:val="normaltextrun1"/>
          <w:rFonts w:eastAsia="Arial" w:cs="Arial"/>
          <w:color w:val="000000" w:themeColor="text1"/>
        </w:rPr>
        <w:t xml:space="preserve"> on top of v2.3.</w:t>
      </w:r>
      <w:r w:rsidR="00357B62">
        <w:rPr>
          <w:rStyle w:val="normaltextrun1"/>
          <w:rFonts w:eastAsia="Arial" w:cs="Arial"/>
          <w:color w:val="000000" w:themeColor="text1"/>
        </w:rPr>
        <w:t>2</w:t>
      </w:r>
      <w:r w:rsidR="4C605964" w:rsidRPr="13060549">
        <w:rPr>
          <w:rStyle w:val="normaltextrun1"/>
          <w:rFonts w:eastAsia="Arial" w:cs="Arial"/>
          <w:color w:val="000000" w:themeColor="text1"/>
        </w:rPr>
        <w:t>_PV</w:t>
      </w:r>
      <w:r w:rsidR="00FD0CAE">
        <w:rPr>
          <w:rStyle w:val="normaltextrun1"/>
        </w:rPr>
        <w:t xml:space="preserve"> </w:t>
      </w:r>
      <w:r w:rsidR="4C605964" w:rsidRPr="13060549">
        <w:rPr>
          <w:rStyle w:val="normaltextrun1"/>
          <w:rFonts w:eastAsia="Arial" w:cs="Arial"/>
          <w:color w:val="000000" w:themeColor="text1"/>
        </w:rPr>
        <w:t>as mentioned in Section3. </w:t>
      </w:r>
    </w:p>
    <w:p w14:paraId="49B0FCE0" w14:textId="77777777" w:rsidR="000C44B2" w:rsidRPr="00A83BE7" w:rsidRDefault="000C44B2" w:rsidP="00A83BE7">
      <w:pPr>
        <w:pStyle w:val="paragraph"/>
        <w:textAlignment w:val="baseline"/>
      </w:pPr>
    </w:p>
    <w:p w14:paraId="7776CB28" w14:textId="6C2E95D5" w:rsidR="00C9666C" w:rsidRDefault="00886DDB" w:rsidP="00C9666C">
      <w:pPr>
        <w:rPr>
          <w:b/>
        </w:rPr>
      </w:pPr>
      <w:r>
        <w:rPr>
          <w:b/>
        </w:rPr>
        <w:t>B</w:t>
      </w:r>
      <w:r w:rsidR="00C363C7">
        <w:rPr>
          <w:b/>
        </w:rPr>
        <w:t>ase</w:t>
      </w:r>
      <w:r w:rsidR="00C9666C" w:rsidRPr="00C9666C">
        <w:rPr>
          <w:b/>
        </w:rPr>
        <w:t xml:space="preserve"> Features</w:t>
      </w:r>
      <w:r w:rsidR="00BA097D">
        <w:rPr>
          <w:b/>
        </w:rPr>
        <w:t xml:space="preserve"> </w:t>
      </w:r>
      <w:r w:rsidR="00B340F7">
        <w:rPr>
          <w:b/>
        </w:rPr>
        <w:t>of</w:t>
      </w:r>
      <w:r w:rsidR="00BA097D">
        <w:rPr>
          <w:b/>
        </w:rPr>
        <w:t xml:space="preserve"> v</w:t>
      </w:r>
      <w:r w:rsidR="002C77E7">
        <w:rPr>
          <w:b/>
        </w:rPr>
        <w:t>2.</w:t>
      </w:r>
      <w:r>
        <w:rPr>
          <w:b/>
        </w:rPr>
        <w:t>3</w:t>
      </w:r>
    </w:p>
    <w:p w14:paraId="088A1B1B" w14:textId="6B866FB1" w:rsidR="00D03023" w:rsidRDefault="00D03023" w:rsidP="005A3C17">
      <w:pPr>
        <w:pStyle w:val="bullet"/>
        <w:numPr>
          <w:ilvl w:val="0"/>
          <w:numId w:val="29"/>
        </w:numPr>
      </w:pPr>
      <w:bookmarkStart w:id="7" w:name="_Toc38268942"/>
      <w:r>
        <w:rPr>
          <w:lang w:val="en-IN"/>
        </w:rPr>
        <w:t>CSL orchestrator enablement  </w:t>
      </w:r>
    </w:p>
    <w:p w14:paraId="1E3E218B" w14:textId="77777777" w:rsidR="005A3C17" w:rsidRPr="005A3C17" w:rsidRDefault="00D03023" w:rsidP="00222529">
      <w:pPr>
        <w:pStyle w:val="bullet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Multi repo enablement  </w:t>
      </w:r>
    </w:p>
    <w:p w14:paraId="3B2D6078" w14:textId="01AE7EAB" w:rsidR="00D03023" w:rsidRDefault="00D03023" w:rsidP="00697623">
      <w:pPr>
        <w:pStyle w:val="bullet"/>
        <w:numPr>
          <w:ilvl w:val="1"/>
          <w:numId w:val="33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E</w:t>
      </w:r>
      <w:r w:rsidR="00F42C30" w:rsidRPr="005A3C17">
        <w:rPr>
          <w:lang w:val="en-IN"/>
        </w:rPr>
        <w:t>I</w:t>
      </w:r>
      <w:r w:rsidRPr="005A3C17">
        <w:rPr>
          <w:lang w:val="en-IN"/>
        </w:rPr>
        <w:t>S builder to select components &amp; dev mode  </w:t>
      </w:r>
    </w:p>
    <w:p w14:paraId="3218C321" w14:textId="77777777" w:rsidR="005A3C17" w:rsidRPr="005A3C17" w:rsidRDefault="00D03023" w:rsidP="00697623">
      <w:pPr>
        <w:pStyle w:val="ListParagraph"/>
        <w:numPr>
          <w:ilvl w:val="1"/>
          <w:numId w:val="33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Auto generation of docker-compose and eis_config (etcd_pre_load) &amp; csl app spec</w:t>
      </w:r>
    </w:p>
    <w:p w14:paraId="1EA5FE0D" w14:textId="5099868C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Azure IOT edge enablement with EIS Azure bridge service  </w:t>
      </w:r>
    </w:p>
    <w:p w14:paraId="610FFFAE" w14:textId="50E92883" w:rsidR="00D03023" w:rsidRDefault="00D03023" w:rsidP="00697623">
      <w:pPr>
        <w:pStyle w:val="ListParagraph"/>
        <w:numPr>
          <w:ilvl w:val="1"/>
          <w:numId w:val="32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New ONNX based UDF </w:t>
      </w:r>
    </w:p>
    <w:p w14:paraId="3DD09093" w14:textId="5A6738F9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SW trigger for VI  </w:t>
      </w:r>
    </w:p>
    <w:p w14:paraId="0547337E" w14:textId="1E8C6744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 xml:space="preserve">HW trigger for </w:t>
      </w:r>
      <w:r w:rsidR="00F42C30" w:rsidRPr="005A3C17">
        <w:rPr>
          <w:lang w:val="en-IN"/>
        </w:rPr>
        <w:t>B</w:t>
      </w:r>
      <w:r w:rsidRPr="005A3C17">
        <w:rPr>
          <w:lang w:val="en-IN"/>
        </w:rPr>
        <w:t>asler camera  </w:t>
      </w:r>
    </w:p>
    <w:p w14:paraId="178F2551" w14:textId="2D6D5B46" w:rsidR="00D03023" w:rsidRDefault="00F42C30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Open VINO</w:t>
      </w:r>
      <w:r w:rsidR="00D03023" w:rsidRPr="005A3C17">
        <w:rPr>
          <w:lang w:val="en-IN"/>
        </w:rPr>
        <w:t xml:space="preserve"> runtime container  </w:t>
      </w:r>
    </w:p>
    <w:p w14:paraId="69976545" w14:textId="1A594F63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Advanced video pipeline monitoring  </w:t>
      </w:r>
    </w:p>
    <w:p w14:paraId="701507E4" w14:textId="5C491C8E" w:rsidR="00D03023" w:rsidRDefault="00D03023" w:rsidP="00697623">
      <w:pPr>
        <w:pStyle w:val="ListParagraph"/>
        <w:numPr>
          <w:ilvl w:val="1"/>
          <w:numId w:val="31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New video profiler tool (modified existing Fps calculator) </w:t>
      </w:r>
    </w:p>
    <w:p w14:paraId="71DCB162" w14:textId="323BC0E7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Time series improvements:  </w:t>
      </w:r>
    </w:p>
    <w:p w14:paraId="3A8DEAAC" w14:textId="5D8CAE2A" w:rsidR="00D03023" w:rsidRDefault="00D03023" w:rsidP="00697623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Enabled Python UDF in Kapacitor  </w:t>
      </w:r>
    </w:p>
    <w:p w14:paraId="71709BE0" w14:textId="62553910" w:rsidR="00D03023" w:rsidRDefault="00D03023" w:rsidP="00697623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Support for TICK script only without UDF in Kapacitor  </w:t>
      </w:r>
    </w:p>
    <w:p w14:paraId="0818E6F3" w14:textId="7D7B5A8A" w:rsidR="00D03023" w:rsidRDefault="00D03023" w:rsidP="00697623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Configuration of UDFs from etcd  </w:t>
      </w:r>
    </w:p>
    <w:p w14:paraId="3E60B472" w14:textId="0A05BD81" w:rsidR="00D03023" w:rsidRDefault="00D03023" w:rsidP="00697623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Time-series profiling improvements </w:t>
      </w:r>
    </w:p>
    <w:p w14:paraId="1EF74DC9" w14:textId="6D5268FD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Binary distribution of EIS message bus  </w:t>
      </w:r>
    </w:p>
    <w:p w14:paraId="106FDFBB" w14:textId="3927FD75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EIS libs installer  </w:t>
      </w:r>
    </w:p>
    <w:p w14:paraId="2EE6B5E4" w14:textId="45190516" w:rsidR="00D03023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Config manager improvements with Env config inclusion  </w:t>
      </w:r>
    </w:p>
    <w:p w14:paraId="1C12EA3D" w14:textId="7B70EA5B" w:rsidR="00E959E8" w:rsidRDefault="00D03023" w:rsidP="005A3C1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 xml:space="preserve">Support for new RGB pixel formats in </w:t>
      </w:r>
      <w:r w:rsidR="00F42C30" w:rsidRPr="005A3C17">
        <w:rPr>
          <w:lang w:val="en-IN"/>
        </w:rPr>
        <w:t>B</w:t>
      </w:r>
      <w:r w:rsidRPr="005A3C17">
        <w:rPr>
          <w:lang w:val="en-IN"/>
        </w:rPr>
        <w:t>asler  </w:t>
      </w:r>
    </w:p>
    <w:bookmarkEnd w:id="7"/>
    <w:p w14:paraId="0EE3E370" w14:textId="0E821369" w:rsidR="004311DF" w:rsidRPr="00F451AA" w:rsidRDefault="00D03023" w:rsidP="0CD7A2E4">
      <w:pPr>
        <w:pStyle w:val="ListParagraph"/>
        <w:numPr>
          <w:ilvl w:val="0"/>
          <w:numId w:val="29"/>
        </w:numPr>
        <w:spacing w:before="40" w:after="40" w:afterAutospacing="1" w:line="240" w:lineRule="auto"/>
      </w:pPr>
      <w:r w:rsidRPr="0CD7A2E4">
        <w:rPr>
          <w:lang w:val="en-IN"/>
        </w:rPr>
        <w:t>Multi node provisioning without etcd clustering </w:t>
      </w:r>
    </w:p>
    <w:p w14:paraId="7F4F8E21" w14:textId="01AE9DB0" w:rsidR="0CD7A2E4" w:rsidRDefault="0CD7A2E4" w:rsidP="0CD7A2E4">
      <w:pPr>
        <w:spacing w:before="40" w:afterAutospacing="1" w:line="240" w:lineRule="auto"/>
        <w:ind w:left="360"/>
        <w:rPr>
          <w:lang w:val="en-IN"/>
        </w:rPr>
      </w:pPr>
    </w:p>
    <w:p w14:paraId="24E4C1CA" w14:textId="5301081D" w:rsidR="0CD7A2E4" w:rsidRDefault="0CD7A2E4" w:rsidP="0CD7A2E4">
      <w:pPr>
        <w:spacing w:before="40" w:afterAutospacing="1" w:line="240" w:lineRule="auto"/>
        <w:ind w:left="360"/>
        <w:rPr>
          <w:lang w:val="en-IN"/>
        </w:rPr>
      </w:pPr>
    </w:p>
    <w:p w14:paraId="5D6D49AC" w14:textId="5CA61947" w:rsidR="004311DF" w:rsidRPr="00F451AA" w:rsidRDefault="3D358748" w:rsidP="0CD7A2E4">
      <w:pPr>
        <w:pStyle w:val="Heading1"/>
        <w:spacing w:before="60" w:after="100" w:afterAutospacing="1" w:line="240" w:lineRule="auto"/>
      </w:pPr>
      <w:bookmarkStart w:id="8" w:name="_Toc45707413"/>
      <w:r>
        <w:t>Fixed Issues</w:t>
      </w:r>
      <w:bookmarkEnd w:id="8"/>
    </w:p>
    <w:p w14:paraId="00E94A2E" w14:textId="5446BE32" w:rsidR="0CD7A2E4" w:rsidRDefault="00AA01DA" w:rsidP="0CD7A2E4">
      <w:r>
        <w:t>[The list contains issues which were fixed as part of EIS2.3.</w:t>
      </w:r>
      <w:r w:rsidR="017FAB4F">
        <w:t>3</w:t>
      </w:r>
      <w:r>
        <w:t xml:space="preserve"> PV Release]</w:t>
      </w:r>
    </w:p>
    <w:tbl>
      <w:tblPr>
        <w:tblW w:w="10575" w:type="dxa"/>
        <w:tblLayout w:type="fixed"/>
        <w:tblLook w:val="04A0" w:firstRow="1" w:lastRow="0" w:firstColumn="1" w:lastColumn="0" w:noHBand="0" w:noVBand="1"/>
      </w:tblPr>
      <w:tblGrid>
        <w:gridCol w:w="1950"/>
        <w:gridCol w:w="1620"/>
        <w:gridCol w:w="1890"/>
        <w:gridCol w:w="2505"/>
        <w:gridCol w:w="1695"/>
        <w:gridCol w:w="915"/>
      </w:tblGrid>
      <w:tr w:rsidR="00A83BE7" w14:paraId="1636CF92" w14:textId="77777777" w:rsidTr="4B44162A">
        <w:trPr>
          <w:trHeight w:val="52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BFD6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E4C7C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Symptom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8FF6C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Impact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BABED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Solution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F66D6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Component Impact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DB02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OS</w:t>
            </w:r>
          </w:p>
        </w:tc>
      </w:tr>
      <w:tr w:rsidR="00A83BE7" w14:paraId="47AA0621" w14:textId="77777777" w:rsidTr="4B44162A">
        <w:trPr>
          <w:trHeight w:val="5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5C09F" w14:textId="2A8264E8" w:rsidR="00A83BE7" w:rsidRDefault="0A088D8A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Fresh build is failing with onnx download error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B7085" w14:textId="02905425" w:rsidR="00A83BE7" w:rsidRDefault="0A088D8A" w:rsidP="00B34363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Build was failing for VI-VA containers.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89993" w14:textId="033E78EC" w:rsidR="00A83BE7" w:rsidRDefault="0A088D8A" w:rsidP="00B34363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None of the video services can be built.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6E99" w14:textId="1B09F6AB" w:rsidR="00A83BE7" w:rsidRDefault="3C792837" w:rsidP="00B34363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PIP version is updated to latest.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C764" w14:textId="10679D53" w:rsidR="00A83BE7" w:rsidRDefault="19D09EFF" w:rsidP="00B34363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Video Ingestion/Video Analytics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8F8B4" w14:textId="77777777" w:rsidR="00A83BE7" w:rsidRDefault="00A83BE7" w:rsidP="00B34363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>All</w:t>
            </w:r>
          </w:p>
        </w:tc>
      </w:tr>
    </w:tbl>
    <w:p w14:paraId="6A06D53F" w14:textId="20BDB07C" w:rsidR="00640608" w:rsidRDefault="00640608" w:rsidP="4B44162A"/>
    <w:p w14:paraId="7776CB3F" w14:textId="7F755D3F" w:rsidR="00640608" w:rsidRDefault="009859AF" w:rsidP="4B44162A">
      <w:pPr>
        <w:pStyle w:val="ListParagraph"/>
        <w:shd w:val="clear" w:color="auto" w:fill="FFFFFF" w:themeFill="background1"/>
        <w:spacing w:before="60" w:afterAutospacing="1" w:line="240" w:lineRule="auto"/>
        <w:rPr>
          <w:b/>
          <w:bCs/>
          <w:color w:val="365F91" w:themeColor="accent1" w:themeShade="BF"/>
          <w:sz w:val="28"/>
          <w:szCs w:val="28"/>
        </w:rPr>
      </w:pPr>
      <w:bookmarkStart w:id="9" w:name="_Toc45287488"/>
      <w:bookmarkStart w:id="10" w:name="_Toc45707414"/>
      <w:r>
        <w:t>Known Issues</w:t>
      </w:r>
      <w:bookmarkEnd w:id="9"/>
      <w:bookmarkEnd w:id="10"/>
    </w:p>
    <w:p w14:paraId="7776CB40" w14:textId="77777777" w:rsidR="004009E4" w:rsidRDefault="004009E4" w:rsidP="004009E4"/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1950"/>
        <w:gridCol w:w="1620"/>
        <w:gridCol w:w="1890"/>
        <w:gridCol w:w="1695"/>
        <w:gridCol w:w="2025"/>
        <w:gridCol w:w="1275"/>
      </w:tblGrid>
      <w:tr w:rsidR="00F87AA6" w14:paraId="277214E5" w14:textId="77777777" w:rsidTr="4B44162A">
        <w:trPr>
          <w:trHeight w:val="52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77C74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50AC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Symptom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9AAEE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Impact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F3B23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Solution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C7CEB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Component Impact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F6A0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7A1103A0">
              <w:rPr>
                <w:rFonts w:ascii="Calibri" w:eastAsia="Calibri" w:hAnsi="Calibri" w:cs="Calibri"/>
              </w:rPr>
              <w:t>OS</w:t>
            </w:r>
          </w:p>
        </w:tc>
      </w:tr>
      <w:tr w:rsidR="00F87AA6" w14:paraId="1A776982" w14:textId="77777777" w:rsidTr="4B44162A">
        <w:trPr>
          <w:trHeight w:val="5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85494" w14:textId="77777777" w:rsidR="00F87AA6" w:rsidRDefault="7312D690" w:rsidP="00222529">
            <w:pPr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CD7A2E4">
              <w:rPr>
                <w:rFonts w:ascii="Calibri" w:eastAsia="Calibri" w:hAnsi="Calibri" w:cs="Calibri"/>
              </w:rPr>
              <w:t xml:space="preserve">EIS Video ingestion and Video Analytics Container failing in long run with profiling enabled. </w:t>
            </w:r>
            <w:r w:rsidRPr="0CD7A2E4">
              <w:rPr>
                <w:rFonts w:ascii="Calibri" w:eastAsia="Calibri" w:hAnsi="Calibri" w:cs="Calibri"/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1A53C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>Video Ingestion and Video analytics can restart and drop frames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C9EC1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 xml:space="preserve">Profiling cannot be done for long runs(&gt;2hrs) 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30F2F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>To be fixed in future release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A32FA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>Video Ingestion/Video Analytics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25D71" w14:textId="77777777" w:rsidR="00F87AA6" w:rsidRDefault="00F87AA6" w:rsidP="00222529">
            <w:pPr>
              <w:rPr>
                <w:rFonts w:ascii="Calibri" w:eastAsia="Calibri" w:hAnsi="Calibri" w:cs="Calibri"/>
              </w:rPr>
            </w:pPr>
            <w:r w:rsidRPr="1FF8F51D">
              <w:rPr>
                <w:rFonts w:ascii="Calibri" w:eastAsia="Calibri" w:hAnsi="Calibri" w:cs="Calibri"/>
              </w:rPr>
              <w:t>All</w:t>
            </w:r>
          </w:p>
        </w:tc>
      </w:tr>
      <w:tr w:rsidR="4B44162A" w14:paraId="4C232DCD" w14:textId="77777777" w:rsidTr="4B44162A">
        <w:trPr>
          <w:trHeight w:val="57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3374B" w14:textId="2B69F2ED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TC not working with Azure portal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47EEE" w14:textId="1FD5A168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When A</w:t>
            </w:r>
            <w:r w:rsidR="43D4CB19" w:rsidRPr="4B44162A">
              <w:rPr>
                <w:rFonts w:ascii="Calibri" w:eastAsia="Calibri" w:hAnsi="Calibri" w:cs="Calibri"/>
              </w:rPr>
              <w:t>z</w:t>
            </w:r>
            <w:r w:rsidRPr="4B44162A">
              <w:rPr>
                <w:rFonts w:ascii="Calibri" w:eastAsia="Calibri" w:hAnsi="Calibri" w:cs="Calibri"/>
              </w:rPr>
              <w:t>ure portal is opened with the link give, for old template, it will throw error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265CF" w14:textId="69FDFFA6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User will not be able to use Azure portal with manageability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985C2" w14:textId="77777777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To be fixed in future release</w:t>
            </w:r>
          </w:p>
          <w:p w14:paraId="65F7A642" w14:textId="4F16AA05" w:rsidR="4B44162A" w:rsidRDefault="4B44162A" w:rsidP="4B44162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D0EFC" w14:textId="6E1CE63E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manageability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3290D" w14:textId="69518964" w:rsidR="2013438D" w:rsidRDefault="2013438D" w:rsidP="4B44162A">
            <w:pPr>
              <w:rPr>
                <w:rFonts w:ascii="Calibri" w:eastAsia="Calibri" w:hAnsi="Calibri" w:cs="Calibri"/>
              </w:rPr>
            </w:pPr>
            <w:r w:rsidRPr="4B44162A">
              <w:rPr>
                <w:rFonts w:ascii="Calibri" w:eastAsia="Calibri" w:hAnsi="Calibri" w:cs="Calibri"/>
              </w:rPr>
              <w:t>All</w:t>
            </w:r>
          </w:p>
        </w:tc>
      </w:tr>
    </w:tbl>
    <w:p w14:paraId="7C9B8C11" w14:textId="32AD1D71" w:rsidR="5CA28277" w:rsidRDefault="5CA28277"/>
    <w:p w14:paraId="408DE36C" w14:textId="77777777" w:rsidR="00F87AA6" w:rsidRDefault="00F87AA6" w:rsidP="7A1103A0"/>
    <w:p w14:paraId="74EA8FE4" w14:textId="7262B7E3" w:rsidR="00FF2CE7" w:rsidRDefault="00FF2CE7" w:rsidP="001C2831">
      <w:pPr>
        <w:pStyle w:val="Heading1"/>
      </w:pPr>
      <w:bookmarkStart w:id="11" w:name="_Toc45287489"/>
      <w:bookmarkStart w:id="12" w:name="_Toc45707415"/>
      <w:r>
        <w:t>Related Documentation</w:t>
      </w:r>
      <w:bookmarkEnd w:id="11"/>
      <w:bookmarkEnd w:id="12"/>
    </w:p>
    <w:p w14:paraId="50357F24" w14:textId="2F5B75B3" w:rsidR="00CF1901" w:rsidRDefault="00CF1901" w:rsidP="00CF1901"/>
    <w:p w14:paraId="00DEB879" w14:textId="148DAED6" w:rsidR="00CF1901" w:rsidRPr="00CF1901" w:rsidRDefault="00CF1901" w:rsidP="00CF1901">
      <w:r>
        <w:t xml:space="preserve">The required documentation is available in the </w:t>
      </w:r>
      <w:r>
        <w:rPr>
          <w:b/>
          <w:bCs/>
        </w:rPr>
        <w:t xml:space="preserve">user guide </w:t>
      </w:r>
      <w:r>
        <w:t>in the Docs folder of the release package</w:t>
      </w:r>
    </w:p>
    <w:p w14:paraId="7776CB62" w14:textId="21EF505C" w:rsidR="001C2831" w:rsidRDefault="001C2831" w:rsidP="001C2831">
      <w:pPr>
        <w:pStyle w:val="Heading1"/>
      </w:pPr>
      <w:bookmarkStart w:id="13" w:name="_Toc45287490"/>
      <w:bookmarkStart w:id="14" w:name="_Toc45707416"/>
      <w:r>
        <w:t>Where to Find the Release</w:t>
      </w:r>
      <w:bookmarkEnd w:id="13"/>
      <w:bookmarkEnd w:id="14"/>
    </w:p>
    <w:p w14:paraId="4F0ECC86" w14:textId="0E9FA65B" w:rsidR="002D7934" w:rsidRDefault="002D7934" w:rsidP="002D7934">
      <w:r>
        <w:t>Will be available via IRC</w:t>
      </w:r>
      <w:r w:rsidR="65CDD9C7">
        <w:t xml:space="preserve"> and ESH</w:t>
      </w:r>
      <w:r>
        <w:t>.</w:t>
      </w:r>
    </w:p>
    <w:p w14:paraId="7776CB65" w14:textId="77777777" w:rsidR="001C2831" w:rsidRDefault="001C2831" w:rsidP="001C2831">
      <w:pPr>
        <w:pStyle w:val="Heading2"/>
        <w:rPr>
          <w:rStyle w:val="GuidanceChar"/>
        </w:rPr>
      </w:pPr>
      <w:r>
        <w:t xml:space="preserve">How to Install this Release </w:t>
      </w:r>
    </w:p>
    <w:p w14:paraId="7776CB66" w14:textId="45638105" w:rsidR="00E06CD3" w:rsidRPr="00E06CD3" w:rsidRDefault="00E06CD3" w:rsidP="00E06CD3">
      <w:r>
        <w:t>Follow the instructions in the &lt;</w:t>
      </w:r>
      <w:r w:rsidR="002D7934">
        <w:t>Release Package</w:t>
      </w:r>
      <w:r>
        <w:t>&gt;/README.md</w:t>
      </w:r>
    </w:p>
    <w:p w14:paraId="5C1E6375" w14:textId="6A9D192F" w:rsidR="723A31CC" w:rsidRDefault="723A31CC" w:rsidP="51D04516">
      <w:r>
        <w:t>ESH Link:</w:t>
      </w:r>
    </w:p>
    <w:p w14:paraId="268EA53B" w14:textId="03FF4E8A" w:rsidR="723A31CC" w:rsidRDefault="00404341">
      <w:hyperlink r:id="rId12">
        <w:r w:rsidR="723A31CC" w:rsidRPr="51D04516">
          <w:rPr>
            <w:rStyle w:val="Hyperlink"/>
            <w:rFonts w:ascii="Times New Roman" w:hAnsi="Times New Roman"/>
            <w:sz w:val="24"/>
            <w:szCs w:val="24"/>
            <w:lang w:val="en-IN"/>
          </w:rPr>
          <w:t>https://software.intel.com/iot/edgesoftwarehub/download/home/industrialinsights/</w:t>
        </w:r>
      </w:hyperlink>
    </w:p>
    <w:p w14:paraId="7776CB67" w14:textId="77777777" w:rsidR="00704FF8" w:rsidRPr="001C2831" w:rsidRDefault="00704FF8" w:rsidP="001C2831">
      <w:pPr>
        <w:rPr>
          <w:rFonts w:cs="Arial"/>
          <w:sz w:val="20"/>
          <w:szCs w:val="20"/>
        </w:rPr>
      </w:pPr>
    </w:p>
    <w:p w14:paraId="7776CB68" w14:textId="77777777" w:rsidR="00B93440" w:rsidRDefault="00B93440" w:rsidP="00020D98">
      <w:pPr>
        <w:pStyle w:val="Heading1"/>
      </w:pPr>
      <w:bookmarkStart w:id="15" w:name="_Toc45287491"/>
      <w:bookmarkStart w:id="16" w:name="_Toc45707417"/>
      <w:r>
        <w:t>Release Content</w:t>
      </w:r>
      <w:bookmarkEnd w:id="15"/>
      <w:bookmarkEnd w:id="16"/>
    </w:p>
    <w:p w14:paraId="7776CB69" w14:textId="6B83747C" w:rsidR="004624CD" w:rsidRPr="00D86004" w:rsidRDefault="004624CD" w:rsidP="3263D6CB">
      <w:pPr>
        <w:rPr>
          <w:rStyle w:val="Hyperlink"/>
          <w:b/>
          <w:bCs/>
          <w:lang w:val="en-IN"/>
        </w:rPr>
      </w:pPr>
      <w:r w:rsidRPr="4B44162A">
        <w:rPr>
          <w:lang w:val="en-IN"/>
        </w:rPr>
        <w:t xml:space="preserve">New release is available </w:t>
      </w:r>
      <w:r w:rsidR="004E4E22" w:rsidRPr="4B44162A">
        <w:rPr>
          <w:lang w:val="en-IN"/>
        </w:rPr>
        <w:t>via</w:t>
      </w:r>
      <w:r w:rsidR="002C7F57" w:rsidRPr="4B44162A">
        <w:rPr>
          <w:lang w:val="en-IN"/>
        </w:rPr>
        <w:t xml:space="preserve"> IRC and</w:t>
      </w:r>
      <w:bookmarkStart w:id="17" w:name="_GoBack"/>
      <w:bookmarkEnd w:id="17"/>
      <w:r w:rsidR="004E4E22" w:rsidRPr="4B44162A">
        <w:rPr>
          <w:lang w:val="en-IN"/>
        </w:rPr>
        <w:t xml:space="preserve"> ESH </w:t>
      </w:r>
      <w:r w:rsidR="001D5EC3" w:rsidRPr="4B44162A">
        <w:rPr>
          <w:lang w:val="en-IN"/>
        </w:rPr>
        <w:t xml:space="preserve">as </w:t>
      </w:r>
      <w:r w:rsidR="001D5EC3" w:rsidRPr="4B44162A">
        <w:rPr>
          <w:b/>
          <w:bCs/>
          <w:lang w:val="en-IN"/>
        </w:rPr>
        <w:t>EdgeInsightsSoftware</w:t>
      </w:r>
      <w:r w:rsidR="00A95A82" w:rsidRPr="4B44162A">
        <w:rPr>
          <w:b/>
          <w:bCs/>
          <w:lang w:val="en-IN"/>
        </w:rPr>
        <w:t>-</w:t>
      </w:r>
      <w:r w:rsidR="001D5EC3" w:rsidRPr="4B44162A">
        <w:rPr>
          <w:b/>
          <w:bCs/>
          <w:lang w:val="en-IN"/>
        </w:rPr>
        <w:t>v</w:t>
      </w:r>
      <w:r w:rsidR="00D30C0F" w:rsidRPr="4B44162A">
        <w:rPr>
          <w:b/>
          <w:bCs/>
          <w:lang w:val="en-IN"/>
        </w:rPr>
        <w:t>2.</w:t>
      </w:r>
      <w:r w:rsidR="00A41D2C" w:rsidRPr="4B44162A">
        <w:rPr>
          <w:b/>
          <w:bCs/>
          <w:lang w:val="en-IN"/>
        </w:rPr>
        <w:t>3</w:t>
      </w:r>
      <w:r w:rsidR="28B73ABE" w:rsidRPr="4B44162A">
        <w:rPr>
          <w:b/>
          <w:bCs/>
          <w:lang w:val="en-IN"/>
        </w:rPr>
        <w:t>.</w:t>
      </w:r>
      <w:r w:rsidR="00F16DD9" w:rsidRPr="4B44162A">
        <w:rPr>
          <w:b/>
          <w:bCs/>
          <w:lang w:val="en-IN"/>
        </w:rPr>
        <w:t>3</w:t>
      </w:r>
      <w:r w:rsidR="2A08888B" w:rsidRPr="4B44162A">
        <w:rPr>
          <w:b/>
          <w:bCs/>
          <w:lang w:val="en-IN"/>
        </w:rPr>
        <w:t>-PV</w:t>
      </w:r>
      <w:r w:rsidR="002A6CA8" w:rsidRPr="4B44162A">
        <w:rPr>
          <w:b/>
          <w:bCs/>
          <w:lang w:val="en-IN"/>
        </w:rPr>
        <w:t>.</w:t>
      </w:r>
      <w:r w:rsidR="0076216B" w:rsidRPr="4B44162A">
        <w:rPr>
          <w:b/>
          <w:bCs/>
          <w:lang w:val="en-IN"/>
        </w:rPr>
        <w:t>tar.gz</w:t>
      </w:r>
      <w:r w:rsidRPr="4B44162A">
        <w:rPr>
          <w:b/>
          <w:bCs/>
          <w:lang w:val="en-IN"/>
        </w:rPr>
        <w:t xml:space="preserve"> </w:t>
      </w:r>
    </w:p>
    <w:p w14:paraId="7776CB6A" w14:textId="487EF7A1" w:rsidR="0052610C" w:rsidRPr="0052610C" w:rsidRDefault="0052610C" w:rsidP="0052610C">
      <w:r>
        <w:t xml:space="preserve">Below are the various components in the release for </w:t>
      </w:r>
      <w:r w:rsidR="00D33FC7" w:rsidRPr="4B44162A">
        <w:rPr>
          <w:b/>
          <w:bCs/>
        </w:rPr>
        <w:t>EdgeInsightsSoftware</w:t>
      </w:r>
      <w:r w:rsidR="00A95A82" w:rsidRPr="4B44162A">
        <w:rPr>
          <w:b/>
          <w:bCs/>
        </w:rPr>
        <w:t>-</w:t>
      </w:r>
      <w:r w:rsidR="00E81324" w:rsidRPr="4B44162A">
        <w:rPr>
          <w:b/>
          <w:bCs/>
        </w:rPr>
        <w:t>v</w:t>
      </w:r>
      <w:r w:rsidR="00D30C0F" w:rsidRPr="4B44162A">
        <w:rPr>
          <w:b/>
          <w:bCs/>
        </w:rPr>
        <w:t>2.</w:t>
      </w:r>
      <w:r w:rsidR="00A41D2C" w:rsidRPr="4B44162A">
        <w:rPr>
          <w:b/>
          <w:bCs/>
        </w:rPr>
        <w:t>3</w:t>
      </w:r>
      <w:r w:rsidR="79090C43" w:rsidRPr="4B44162A">
        <w:rPr>
          <w:b/>
          <w:bCs/>
        </w:rPr>
        <w:t>.</w:t>
      </w:r>
      <w:r w:rsidR="00F16DD9" w:rsidRPr="4B44162A">
        <w:rPr>
          <w:b/>
          <w:bCs/>
        </w:rPr>
        <w:t>3</w:t>
      </w:r>
      <w:r w:rsidR="2AC853E9" w:rsidRPr="4B44162A">
        <w:rPr>
          <w:b/>
          <w:bCs/>
        </w:rPr>
        <w:t>-PV</w:t>
      </w:r>
      <w:r w:rsidR="00D86004">
        <w:t>:</w:t>
      </w:r>
    </w:p>
    <w:p w14:paraId="7776CB6B" w14:textId="77777777" w:rsidR="001919EC" w:rsidRDefault="001919EC" w:rsidP="00FA1916">
      <w:pPr>
        <w:pStyle w:val="example"/>
        <w:shd w:val="clear" w:color="auto" w:fill="FFFFFF"/>
        <w:spacing w:after="0"/>
      </w:pPr>
      <w:r w:rsidRPr="00E22496">
        <w:t>Table 1-1 Revision numbers of components of the Production Candidate release.</w:t>
      </w:r>
    </w:p>
    <w:p w14:paraId="7776CB6C" w14:textId="77777777" w:rsidR="004624CD" w:rsidRDefault="004624CD" w:rsidP="00FA1916">
      <w:pPr>
        <w:pStyle w:val="example"/>
        <w:shd w:val="clear" w:color="auto" w:fill="FFFFFF"/>
        <w:spacing w:after="0"/>
      </w:pPr>
    </w:p>
    <w:tbl>
      <w:tblPr>
        <w:tblW w:w="10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2"/>
        <w:gridCol w:w="3690"/>
        <w:gridCol w:w="3140"/>
      </w:tblGrid>
      <w:tr w:rsidR="00B14977" w:rsidRPr="00B14977" w14:paraId="7776CB70" w14:textId="77777777" w:rsidTr="63124BD9">
        <w:trPr>
          <w:trHeight w:val="290"/>
        </w:trPr>
        <w:tc>
          <w:tcPr>
            <w:tcW w:w="3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CB6D" w14:textId="721686B9" w:rsidR="00B14977" w:rsidRPr="00B14977" w:rsidRDefault="00B14977" w:rsidP="00A86F95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Subproject (component)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CB6E" w14:textId="653B592C" w:rsidR="00B14977" w:rsidRPr="00B14977" w:rsidRDefault="00B14977" w:rsidP="00A86F95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Location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CB6F" w14:textId="30D8D177" w:rsidR="00B14977" w:rsidRPr="00B14977" w:rsidRDefault="00B14977" w:rsidP="00A86F95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Revision</w:t>
            </w:r>
          </w:p>
        </w:tc>
      </w:tr>
      <w:tr w:rsidR="003C6D9C" w:rsidRPr="00B14977" w14:paraId="7776CB74" w14:textId="77777777" w:rsidTr="63124BD9">
        <w:trPr>
          <w:trHeight w:val="29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CB71" w14:textId="77777777" w:rsidR="003C6D9C" w:rsidRPr="009712E5" w:rsidRDefault="00E81324" w:rsidP="003C6D9C">
            <w:r>
              <w:t>IEdgeInsights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CB72" w14:textId="77777777" w:rsidR="003C6D9C" w:rsidRPr="009712E5" w:rsidRDefault="00D33FC7" w:rsidP="00E81324">
            <w:r>
              <w:t>/IEdgeInsights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CB73" w14:textId="51DDE2E8" w:rsidR="003C6D9C" w:rsidRPr="00B14977" w:rsidRDefault="34D48E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3124BD9">
              <w:rPr>
                <w:rFonts w:ascii="Calibri" w:hAnsi="Calibri" w:cs="Calibri"/>
                <w:color w:val="000000" w:themeColor="text1"/>
              </w:rPr>
              <w:t>v</w:t>
            </w:r>
            <w:r w:rsidR="00D30C0F" w:rsidRPr="63124BD9">
              <w:rPr>
                <w:rFonts w:ascii="Calibri" w:hAnsi="Calibri" w:cs="Calibri"/>
                <w:color w:val="000000" w:themeColor="text1"/>
              </w:rPr>
              <w:t>2.</w:t>
            </w:r>
            <w:r w:rsidR="00A41D2C" w:rsidRPr="63124BD9">
              <w:rPr>
                <w:rFonts w:ascii="Calibri" w:hAnsi="Calibri" w:cs="Calibri"/>
                <w:color w:val="000000" w:themeColor="text1"/>
              </w:rPr>
              <w:t>3</w:t>
            </w:r>
            <w:r w:rsidR="008F520F" w:rsidRPr="63124BD9">
              <w:rPr>
                <w:rFonts w:ascii="Calibri" w:hAnsi="Calibri" w:cs="Calibri"/>
                <w:color w:val="000000" w:themeColor="text1"/>
              </w:rPr>
              <w:t>.</w:t>
            </w:r>
            <w:r w:rsidR="00F16DD9" w:rsidRPr="63124BD9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  <w:tr w:rsidR="00B32189" w:rsidRPr="00B14977" w14:paraId="7776CB78" w14:textId="77777777" w:rsidTr="63124BD9">
        <w:trPr>
          <w:trHeight w:val="29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CB75" w14:textId="0A05EE47" w:rsidR="00B32189" w:rsidRDefault="00350CB4" w:rsidP="003C6D9C">
            <w:r>
              <w:t>Turtlecreek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CB76" w14:textId="35BC907C" w:rsidR="00B32189" w:rsidRDefault="53171999" w:rsidP="00E81324">
            <w:r>
              <w:t>/</w:t>
            </w:r>
            <w:r w:rsidR="5A768F72">
              <w:t>manageability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6CB77" w14:textId="77ADE767" w:rsidR="002A6CA8" w:rsidRDefault="009930F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3124BD9">
              <w:rPr>
                <w:rFonts w:ascii="Calibri" w:hAnsi="Calibri" w:cs="Calibri"/>
                <w:color w:val="000000" w:themeColor="text1"/>
              </w:rPr>
              <w:t>v2.3.</w:t>
            </w:r>
            <w:r w:rsidR="00F16DD9" w:rsidRPr="63124BD9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  <w:tr w:rsidR="00102BB0" w:rsidRPr="00B14977" w14:paraId="7D0D64AC" w14:textId="77777777" w:rsidTr="63124BD9">
        <w:trPr>
          <w:trHeight w:val="29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55798" w14:textId="1015D2D1" w:rsidR="00102BB0" w:rsidRDefault="00102BB0" w:rsidP="003C6D9C">
            <w:r>
              <w:t>Installer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E4FE9" w14:textId="1FA32705" w:rsidR="00102BB0" w:rsidRDefault="00C34E4A" w:rsidP="00E81324">
            <w:r>
              <w:t>/</w:t>
            </w:r>
            <w:r w:rsidR="00652025" w:rsidRPr="00652025">
              <w:t>installer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C9ADA" w14:textId="06E9D4FF" w:rsidR="00102BB0" w:rsidRDefault="009930F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3124BD9">
              <w:rPr>
                <w:rFonts w:ascii="Calibri" w:hAnsi="Calibri" w:cs="Calibri"/>
                <w:color w:val="000000" w:themeColor="text1"/>
              </w:rPr>
              <w:t>v2.3.</w:t>
            </w:r>
            <w:r w:rsidR="00F16DD9" w:rsidRPr="63124BD9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  <w:tr w:rsidR="00D86004" w:rsidRPr="00B14977" w14:paraId="2ED76D18" w14:textId="77777777" w:rsidTr="63124BD9">
        <w:trPr>
          <w:trHeight w:val="29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1338" w14:textId="7A877FEF" w:rsidR="00D86004" w:rsidRDefault="00D86004" w:rsidP="003C6D9C">
            <w:r>
              <w:t>TLS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2DE1" w14:textId="7286D156" w:rsidR="00D86004" w:rsidRDefault="00D86004" w:rsidP="3263D6CB">
            <w:r>
              <w:t>/</w:t>
            </w:r>
            <w:r w:rsidR="3E83777A">
              <w:t>training-and-learning-suite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9BEBE" w14:textId="0EA187CD" w:rsidR="00D86004" w:rsidRDefault="009930F7" w:rsidP="3263D6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63124BD9">
              <w:rPr>
                <w:rFonts w:ascii="Calibri" w:hAnsi="Calibri" w:cs="Calibri"/>
                <w:color w:val="000000" w:themeColor="text1"/>
              </w:rPr>
              <w:t>v2.3.</w:t>
            </w:r>
            <w:r w:rsidR="00F16DD9" w:rsidRPr="63124BD9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  <w:tr w:rsidR="2CDEDD6E" w14:paraId="3366CDFA" w14:textId="77777777" w:rsidTr="63124BD9">
        <w:trPr>
          <w:trHeight w:val="29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D1F16" w14:textId="4A201CF4" w:rsidR="5E4CAB0B" w:rsidRDefault="5E4CAB0B" w:rsidP="2CDEDD6E">
            <w:r>
              <w:t>Castle lake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D1EB" w14:textId="42450334" w:rsidR="5E4CAB0B" w:rsidRDefault="5E4CAB0B" w:rsidP="2CDEDD6E">
            <w:r>
              <w:t>/orchestrat</w:t>
            </w:r>
            <w:r w:rsidR="42E1B2CE">
              <w:t>or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AACAA" w14:textId="646322F0" w:rsidR="39935B76" w:rsidRDefault="009930F7" w:rsidP="2CDEDD6E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63124BD9">
              <w:rPr>
                <w:rFonts w:ascii="Calibri" w:hAnsi="Calibri" w:cs="Calibri"/>
                <w:color w:val="000000" w:themeColor="text1"/>
              </w:rPr>
              <w:t>v2.3.</w:t>
            </w:r>
            <w:r w:rsidR="00F16DD9" w:rsidRPr="63124BD9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</w:tbl>
    <w:p w14:paraId="7776CB79" w14:textId="77777777" w:rsidR="00B14977" w:rsidRDefault="00B14977" w:rsidP="00FA1916">
      <w:pPr>
        <w:pStyle w:val="example"/>
        <w:shd w:val="clear" w:color="auto" w:fill="FFFFFF"/>
        <w:spacing w:after="0"/>
      </w:pPr>
    </w:p>
    <w:p w14:paraId="7776CB7A" w14:textId="77777777" w:rsidR="00B14977" w:rsidRPr="00E22496" w:rsidRDefault="00B14977" w:rsidP="00FA1916">
      <w:pPr>
        <w:pStyle w:val="example"/>
        <w:shd w:val="clear" w:color="auto" w:fill="FFFFFF"/>
        <w:spacing w:after="0"/>
      </w:pPr>
    </w:p>
    <w:p w14:paraId="7776CB7B" w14:textId="77777777" w:rsidR="00020D98" w:rsidRDefault="00756F1C" w:rsidP="00FF2F9A">
      <w:pPr>
        <w:pStyle w:val="Heading1"/>
      </w:pPr>
      <w:bookmarkStart w:id="18" w:name="_Toc45287492"/>
      <w:bookmarkStart w:id="19" w:name="_Toc45707418"/>
      <w:r>
        <w:t xml:space="preserve">Minimum </w:t>
      </w:r>
      <w:r w:rsidR="00FF2F9A">
        <w:t xml:space="preserve">Hardware and Software </w:t>
      </w:r>
      <w:r>
        <w:t>Requirements</w:t>
      </w:r>
      <w:bookmarkEnd w:id="18"/>
      <w:bookmarkEnd w:id="19"/>
    </w:p>
    <w:p w14:paraId="7776CB7C" w14:textId="77777777" w:rsidR="00756F1C" w:rsidRDefault="00756F1C" w:rsidP="00756F1C">
      <w:r>
        <w:t>The minimal hardware and software configuration required for this software release is as below:</w:t>
      </w:r>
    </w:p>
    <w:p w14:paraId="7776CB7D" w14:textId="3EB25F27" w:rsidR="00756F1C" w:rsidRDefault="00756F1C" w:rsidP="00A018DB">
      <w:pPr>
        <w:numPr>
          <w:ilvl w:val="0"/>
          <w:numId w:val="17"/>
        </w:numPr>
      </w:pPr>
      <w:r>
        <w:t>Intel Core-i5 CPU</w:t>
      </w:r>
      <w:r w:rsidR="001C3801">
        <w:t xml:space="preserve"> (Broadwell onwards)</w:t>
      </w:r>
    </w:p>
    <w:p w14:paraId="7776CB7E" w14:textId="77777777" w:rsidR="00756F1C" w:rsidRDefault="00756F1C" w:rsidP="00A018DB">
      <w:pPr>
        <w:numPr>
          <w:ilvl w:val="0"/>
          <w:numId w:val="17"/>
        </w:numPr>
      </w:pPr>
      <w:r>
        <w:t>16GB RAM</w:t>
      </w:r>
    </w:p>
    <w:p w14:paraId="7776CB7F" w14:textId="77777777" w:rsidR="00756F1C" w:rsidRDefault="00756F1C" w:rsidP="00756F1C">
      <w:r>
        <w:t>Software requirement:</w:t>
      </w:r>
    </w:p>
    <w:p w14:paraId="7776CB80" w14:textId="77777777" w:rsidR="00756F1C" w:rsidRDefault="00756F1C" w:rsidP="00A018DB">
      <w:pPr>
        <w:numPr>
          <w:ilvl w:val="0"/>
          <w:numId w:val="17"/>
        </w:numPr>
      </w:pPr>
      <w:r>
        <w:t>Docker engine version 18.06-ce</w:t>
      </w:r>
    </w:p>
    <w:p w14:paraId="7776CB81" w14:textId="77777777" w:rsidR="004B0B24" w:rsidRDefault="004B0B24" w:rsidP="00A018DB">
      <w:pPr>
        <w:numPr>
          <w:ilvl w:val="0"/>
          <w:numId w:val="17"/>
        </w:numPr>
      </w:pPr>
      <w:r>
        <w:t>Docker-compose v1.24</w:t>
      </w:r>
    </w:p>
    <w:p w14:paraId="7776CB82" w14:textId="77777777" w:rsidR="007F4F8B" w:rsidRDefault="007F4F8B" w:rsidP="00091479">
      <w:pPr>
        <w:pStyle w:val="Heading2"/>
      </w:pPr>
      <w:r>
        <w:t>Supported Operating Systems</w:t>
      </w:r>
    </w:p>
    <w:p w14:paraId="7776CB83" w14:textId="77777777" w:rsidR="005610B4" w:rsidRDefault="005610B4" w:rsidP="00344F91">
      <w:r>
        <w:t>Ubuntu 1</w:t>
      </w:r>
      <w:r w:rsidR="004B0B24">
        <w:t>8</w:t>
      </w:r>
      <w:r>
        <w:t>.04</w:t>
      </w:r>
    </w:p>
    <w:p w14:paraId="7776CB84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5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6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7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8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9" w14:textId="77777777" w:rsidR="001C2831" w:rsidRPr="001C2831" w:rsidRDefault="001C2831" w:rsidP="001C2831">
      <w:pPr>
        <w:rPr>
          <w:rFonts w:cs="Arial"/>
          <w:sz w:val="20"/>
          <w:szCs w:val="20"/>
        </w:rPr>
      </w:pPr>
    </w:p>
    <w:p w14:paraId="7776CB8A" w14:textId="77777777" w:rsidR="001C2831" w:rsidRDefault="001C2831" w:rsidP="001C2831">
      <w:pPr>
        <w:rPr>
          <w:rFonts w:cs="Arial"/>
          <w:sz w:val="20"/>
          <w:szCs w:val="20"/>
        </w:rPr>
      </w:pPr>
    </w:p>
    <w:p w14:paraId="7776CB8B" w14:textId="77777777" w:rsidR="001C2831" w:rsidRDefault="001C2831" w:rsidP="001C2831">
      <w:pPr>
        <w:pStyle w:val="Heading1"/>
      </w:pPr>
      <w:bookmarkStart w:id="20" w:name="_Toc45287493"/>
      <w:bookmarkStart w:id="21" w:name="_Toc45707419"/>
      <w:r>
        <w:t>Acronyms and Terms</w:t>
      </w:r>
      <w:bookmarkEnd w:id="20"/>
      <w:bookmarkEnd w:id="21"/>
    </w:p>
    <w:p w14:paraId="7776CB8C" w14:textId="77777777" w:rsidR="001C2831" w:rsidRDefault="001C2831" w:rsidP="001C2831">
      <w:pPr>
        <w:keepNext/>
      </w:pPr>
      <w:r>
        <w:t>The following acronyms and terms are used in this document (arranged in alphabetic order):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18"/>
        <w:gridCol w:w="8372"/>
      </w:tblGrid>
      <w:tr w:rsidR="001C2831" w:rsidRPr="00E9355F" w14:paraId="7776CB8F" w14:textId="77777777" w:rsidTr="00B12A65">
        <w:tc>
          <w:tcPr>
            <w:tcW w:w="2418" w:type="dxa"/>
          </w:tcPr>
          <w:p w14:paraId="7776CB8D" w14:textId="77777777" w:rsidR="001C2831" w:rsidRPr="00E9355F" w:rsidRDefault="001C2831" w:rsidP="00E613C3">
            <w:pPr>
              <w:pStyle w:val="tableheader"/>
            </w:pPr>
            <w:r>
              <w:t>Acronym/Term</w:t>
            </w:r>
          </w:p>
        </w:tc>
        <w:tc>
          <w:tcPr>
            <w:tcW w:w="8372" w:type="dxa"/>
          </w:tcPr>
          <w:p w14:paraId="7776CB8E" w14:textId="77777777" w:rsidR="001C2831" w:rsidRPr="00E9355F" w:rsidRDefault="001C2831" w:rsidP="00E613C3">
            <w:pPr>
              <w:pStyle w:val="tableheader"/>
            </w:pPr>
            <w:r>
              <w:t>Description</w:t>
            </w:r>
          </w:p>
        </w:tc>
      </w:tr>
      <w:tr w:rsidR="001C2831" w:rsidRPr="00E9355F" w14:paraId="7776CB92" w14:textId="77777777" w:rsidTr="00B12A65">
        <w:tc>
          <w:tcPr>
            <w:tcW w:w="2418" w:type="dxa"/>
          </w:tcPr>
          <w:p w14:paraId="7776CB90" w14:textId="1FCBA367" w:rsidR="001C2831" w:rsidRPr="00E9355F" w:rsidRDefault="00813C4A" w:rsidP="00E613C3">
            <w:pPr>
              <w:pStyle w:val="Tabletext"/>
            </w:pPr>
            <w:r>
              <w:t>EIS</w:t>
            </w:r>
          </w:p>
        </w:tc>
        <w:tc>
          <w:tcPr>
            <w:tcW w:w="8372" w:type="dxa"/>
          </w:tcPr>
          <w:p w14:paraId="7776CB91" w14:textId="62486AAD" w:rsidR="00C80F45" w:rsidRPr="00E9355F" w:rsidRDefault="00813C4A" w:rsidP="00E613C3">
            <w:pPr>
              <w:pStyle w:val="Tabletext"/>
            </w:pPr>
            <w:r>
              <w:t>Edge Insights Software</w:t>
            </w:r>
          </w:p>
        </w:tc>
      </w:tr>
      <w:tr w:rsidR="00621A66" w:rsidRPr="00E9355F" w14:paraId="29D4DA45" w14:textId="77777777" w:rsidTr="00B12A65">
        <w:tc>
          <w:tcPr>
            <w:tcW w:w="2418" w:type="dxa"/>
          </w:tcPr>
          <w:p w14:paraId="6D6CB78A" w14:textId="622F3753" w:rsidR="00621A66" w:rsidRDefault="00621A66" w:rsidP="00E613C3">
            <w:pPr>
              <w:pStyle w:val="Tabletext"/>
            </w:pPr>
            <w:r>
              <w:t>IRC</w:t>
            </w:r>
          </w:p>
        </w:tc>
        <w:tc>
          <w:tcPr>
            <w:tcW w:w="8372" w:type="dxa"/>
          </w:tcPr>
          <w:p w14:paraId="7ECA16AD" w14:textId="7D1E84C8" w:rsidR="00621A66" w:rsidRDefault="00621A66" w:rsidP="00E613C3">
            <w:pPr>
              <w:pStyle w:val="Tabletext"/>
            </w:pPr>
            <w:r>
              <w:t>Intel Registration Center</w:t>
            </w:r>
          </w:p>
        </w:tc>
      </w:tr>
      <w:tr w:rsidR="00D86004" w:rsidRPr="00E9355F" w14:paraId="59F9D868" w14:textId="77777777" w:rsidTr="00B12A65">
        <w:tc>
          <w:tcPr>
            <w:tcW w:w="2418" w:type="dxa"/>
          </w:tcPr>
          <w:p w14:paraId="56748153" w14:textId="786F7338" w:rsidR="00D86004" w:rsidRDefault="00D86004" w:rsidP="00E613C3">
            <w:pPr>
              <w:pStyle w:val="Tabletext"/>
            </w:pPr>
            <w:r>
              <w:t>TLS</w:t>
            </w:r>
          </w:p>
        </w:tc>
        <w:tc>
          <w:tcPr>
            <w:tcW w:w="8372" w:type="dxa"/>
          </w:tcPr>
          <w:p w14:paraId="4E9234A1" w14:textId="6D2A476F" w:rsidR="00D86004" w:rsidRDefault="00D86004" w:rsidP="00E613C3">
            <w:pPr>
              <w:pStyle w:val="Tabletext"/>
            </w:pPr>
            <w:r>
              <w:t>Training and Learning Suite</w:t>
            </w:r>
          </w:p>
        </w:tc>
      </w:tr>
    </w:tbl>
    <w:p w14:paraId="7776CB96" w14:textId="77777777" w:rsidR="003A45F6" w:rsidRPr="001C2831" w:rsidRDefault="003A45F6" w:rsidP="001C2831">
      <w:pPr>
        <w:rPr>
          <w:rFonts w:cs="Arial"/>
          <w:sz w:val="20"/>
          <w:szCs w:val="20"/>
        </w:rPr>
      </w:pPr>
    </w:p>
    <w:p w14:paraId="7776CB97" w14:textId="77777777" w:rsidR="00020D98" w:rsidRDefault="00020D98" w:rsidP="00020D98">
      <w:pPr>
        <w:pStyle w:val="Heading1"/>
      </w:pPr>
      <w:bookmarkStart w:id="22" w:name="_Disclaimer_and_Legal_"/>
      <w:bookmarkStart w:id="23" w:name="_Toc45287494"/>
      <w:bookmarkStart w:id="24" w:name="_Toc45707420"/>
      <w:bookmarkEnd w:id="22"/>
      <w:r>
        <w:t>Legal Information</w:t>
      </w:r>
      <w:bookmarkEnd w:id="23"/>
      <w:bookmarkEnd w:id="24"/>
    </w:p>
    <w:p w14:paraId="7776CB98" w14:textId="77777777" w:rsidR="00471897" w:rsidRDefault="00471897" w:rsidP="00471897"/>
    <w:p w14:paraId="7776CB99" w14:textId="77777777" w:rsidR="00471897" w:rsidRPr="00372EDE" w:rsidRDefault="00471897" w:rsidP="00471897">
      <w:r w:rsidRPr="00372EDE">
        <w:t>Please refer to the OBL for legal information.</w:t>
      </w:r>
    </w:p>
    <w:p w14:paraId="7776CB9A" w14:textId="77777777" w:rsidR="00471897" w:rsidRPr="000D55B6" w:rsidRDefault="00471897" w:rsidP="00471897">
      <w:r w:rsidRPr="000D55B6">
        <w:t>Intel, Intel Core, Intel Inside</w:t>
      </w:r>
      <w:r>
        <w:t xml:space="preserve">, </w:t>
      </w:r>
      <w:r w:rsidRPr="000D55B6">
        <w:t>Xeon are trademarks of Intel Corporation in the U.S. and/or other countries.</w:t>
      </w:r>
    </w:p>
    <w:p w14:paraId="7776CB9B" w14:textId="77777777" w:rsidR="00471897" w:rsidRDefault="00471897" w:rsidP="00471897">
      <w:r w:rsidRPr="000D55B6">
        <w:t>*Other names and brands may be claimed as the property of others.</w:t>
      </w:r>
    </w:p>
    <w:p w14:paraId="7776CB9C" w14:textId="77777777" w:rsidR="00471897" w:rsidRDefault="00471897" w:rsidP="00471897">
      <w:r w:rsidRPr="00672A7D">
        <w:t xml:space="preserve">Copyright (C) </w:t>
      </w:r>
      <w:r>
        <w:t>2018</w:t>
      </w:r>
      <w:r w:rsidRPr="00B033B1">
        <w:t>,</w:t>
      </w:r>
      <w:r w:rsidRPr="00672A7D">
        <w:t xml:space="preserve"> Intel Corporation. All rights reserved. </w:t>
      </w:r>
    </w:p>
    <w:p w14:paraId="7776CB9D" w14:textId="77777777" w:rsidR="00C04D2E" w:rsidRDefault="00020D98" w:rsidP="00050264">
      <w:r w:rsidRPr="00672A7D">
        <w:t xml:space="preserve"> </w:t>
      </w:r>
    </w:p>
    <w:sectPr w:rsidR="00C04D2E" w:rsidSect="00A61455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408AB" w14:textId="77777777" w:rsidR="009B1C79" w:rsidRDefault="009B1C79" w:rsidP="000703F0">
      <w:pPr>
        <w:spacing w:after="0" w:line="240" w:lineRule="auto"/>
      </w:pPr>
      <w:r>
        <w:separator/>
      </w:r>
    </w:p>
  </w:endnote>
  <w:endnote w:type="continuationSeparator" w:id="0">
    <w:p w14:paraId="42CD54A6" w14:textId="77777777" w:rsidR="009B1C79" w:rsidRDefault="009B1C79" w:rsidP="000703F0">
      <w:pPr>
        <w:spacing w:after="0" w:line="240" w:lineRule="auto"/>
      </w:pPr>
      <w:r>
        <w:continuationSeparator/>
      </w:r>
    </w:p>
  </w:endnote>
  <w:endnote w:type="continuationNotice" w:id="1">
    <w:p w14:paraId="45FFF5BC" w14:textId="77777777" w:rsidR="009B1C79" w:rsidRDefault="009B1C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CBA3" w14:textId="77777777" w:rsidR="00E613C3" w:rsidRDefault="00E613C3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6CBA4" w14:textId="77777777" w:rsidR="00E613C3" w:rsidRDefault="00E613C3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CBA5" w14:textId="77777777" w:rsidR="00E613C3" w:rsidRDefault="00E613C3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BB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776CBA6" w14:textId="77777777" w:rsidR="00E613C3" w:rsidRDefault="00E613C3" w:rsidP="00861253">
    <w:pPr>
      <w:pStyle w:val="Title"/>
      <w:ind w:right="360"/>
      <w:rPr>
        <w:sz w:val="20"/>
        <w:szCs w:val="20"/>
      </w:rPr>
    </w:pPr>
  </w:p>
  <w:p w14:paraId="7776CBA7" w14:textId="1C92D752" w:rsidR="00E613C3" w:rsidRPr="00672A7D" w:rsidRDefault="51D04516" w:rsidP="00654565">
    <w:pPr>
      <w:pStyle w:val="Footer"/>
    </w:pPr>
    <w:r w:rsidRPr="00672A7D">
      <w:t>Release Notes</w:t>
    </w:r>
    <w:r w:rsidR="00E613C3">
      <w:tab/>
    </w:r>
    <w:r w:rsidRPr="00654565">
      <w:rPr>
        <w:b/>
        <w:bCs/>
        <w:color w:val="FF0000"/>
      </w:rPr>
      <w:t>Intel Confidential</w:t>
    </w:r>
    <w:r>
      <w:t xml:space="preserve">    </w:t>
    </w:r>
    <w:r w:rsidR="00E613C3">
      <w:tab/>
    </w:r>
    <w:r>
      <w:t xml:space="preserve">                </w:t>
    </w:r>
    <w:r w:rsidR="00E55C24">
      <w:t>November</w:t>
    </w:r>
    <w:r>
      <w:t xml:space="preserve"> </w:t>
    </w:r>
    <w:r w:rsidR="00E55C24">
      <w:t>25</w:t>
    </w:r>
    <w:r>
      <w:t>, 2020</w:t>
    </w:r>
  </w:p>
  <w:p w14:paraId="7776CBA8" w14:textId="77777777" w:rsidR="00E613C3" w:rsidRDefault="00E613C3" w:rsidP="001B5F9E">
    <w:pPr>
      <w:pStyle w:val="Footer"/>
      <w:tabs>
        <w:tab w:val="clear" w:pos="9360"/>
      </w:tabs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5B51" w14:textId="77777777" w:rsidR="009B1C79" w:rsidRDefault="009B1C79" w:rsidP="000703F0">
      <w:pPr>
        <w:spacing w:after="0" w:line="240" w:lineRule="auto"/>
      </w:pPr>
      <w:r>
        <w:separator/>
      </w:r>
    </w:p>
  </w:footnote>
  <w:footnote w:type="continuationSeparator" w:id="0">
    <w:p w14:paraId="03C0BA84" w14:textId="77777777" w:rsidR="009B1C79" w:rsidRDefault="009B1C79" w:rsidP="000703F0">
      <w:pPr>
        <w:spacing w:after="0" w:line="240" w:lineRule="auto"/>
      </w:pPr>
      <w:r>
        <w:continuationSeparator/>
      </w:r>
    </w:p>
  </w:footnote>
  <w:footnote w:type="continuationNotice" w:id="1">
    <w:p w14:paraId="4979CA83" w14:textId="77777777" w:rsidR="009B1C79" w:rsidRDefault="009B1C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7CF3F" w14:textId="658F1E08" w:rsidR="009A3513" w:rsidRPr="009A3513" w:rsidRDefault="00E613C3">
    <w:pPr>
      <w:pStyle w:val="Header"/>
      <w:rPr>
        <w:sz w:val="18"/>
        <w:szCs w:val="18"/>
      </w:rPr>
    </w:pPr>
    <w:r>
      <w:rPr>
        <w:sz w:val="18"/>
        <w:szCs w:val="18"/>
      </w:rPr>
      <w:t xml:space="preserve">Edge Insights </w:t>
    </w:r>
    <w:r w:rsidR="00057E3A">
      <w:rPr>
        <w:sz w:val="18"/>
        <w:szCs w:val="18"/>
      </w:rPr>
      <w:t xml:space="preserve">for Industrial </w:t>
    </w:r>
    <w:r w:rsidR="00726EA9">
      <w:rPr>
        <w:sz w:val="18"/>
        <w:szCs w:val="18"/>
      </w:rPr>
      <w:t xml:space="preserve">Software </w:t>
    </w:r>
    <w:r>
      <w:rPr>
        <w:sz w:val="18"/>
        <w:szCs w:val="18"/>
      </w:rPr>
      <w:t>v</w:t>
    </w:r>
    <w:r w:rsidR="00D30C0F">
      <w:rPr>
        <w:sz w:val="18"/>
        <w:szCs w:val="18"/>
      </w:rPr>
      <w:t>2.</w:t>
    </w:r>
    <w:r w:rsidR="009A3513">
      <w:rPr>
        <w:sz w:val="18"/>
        <w:szCs w:val="18"/>
      </w:rPr>
      <w:t>3</w:t>
    </w:r>
    <w:r w:rsidR="00DE6C74">
      <w:rPr>
        <w:sz w:val="18"/>
        <w:szCs w:val="18"/>
      </w:rPr>
      <w:t>.</w:t>
    </w:r>
    <w:r w:rsidR="00E55C24">
      <w:rPr>
        <w:sz w:val="18"/>
        <w:szCs w:val="1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CBA9" w14:textId="77777777" w:rsidR="00E613C3" w:rsidRDefault="00E613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76CBAE" wp14:editId="7776CBAF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76CBAA" w14:textId="77777777" w:rsidR="00E613C3" w:rsidRDefault="00E613C3">
    <w:pPr>
      <w:pStyle w:val="Header"/>
    </w:pPr>
  </w:p>
  <w:p w14:paraId="7776CBAB" w14:textId="77777777" w:rsidR="00E613C3" w:rsidRDefault="00E613C3">
    <w:pPr>
      <w:pStyle w:val="Header"/>
    </w:pPr>
  </w:p>
  <w:p w14:paraId="7776CBAC" w14:textId="77777777" w:rsidR="00E613C3" w:rsidRDefault="00E613C3">
    <w:pPr>
      <w:pStyle w:val="Header"/>
    </w:pPr>
  </w:p>
  <w:p w14:paraId="7776CBAD" w14:textId="77777777" w:rsidR="00E613C3" w:rsidRDefault="00E61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AF04B6A2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DD408FEE">
      <w:numFmt w:val="decimal"/>
      <w:lvlText w:val=""/>
      <w:lvlJc w:val="left"/>
    </w:lvl>
    <w:lvl w:ilvl="2" w:tplc="135C1598">
      <w:numFmt w:val="decimal"/>
      <w:lvlText w:val=""/>
      <w:lvlJc w:val="left"/>
    </w:lvl>
    <w:lvl w:ilvl="3" w:tplc="CA84DC78">
      <w:numFmt w:val="decimal"/>
      <w:lvlText w:val=""/>
      <w:lvlJc w:val="left"/>
    </w:lvl>
    <w:lvl w:ilvl="4" w:tplc="72BC20BE">
      <w:numFmt w:val="decimal"/>
      <w:lvlText w:val=""/>
      <w:lvlJc w:val="left"/>
    </w:lvl>
    <w:lvl w:ilvl="5" w:tplc="62D287A0">
      <w:numFmt w:val="decimal"/>
      <w:lvlText w:val=""/>
      <w:lvlJc w:val="left"/>
    </w:lvl>
    <w:lvl w:ilvl="6" w:tplc="8E2A540A">
      <w:numFmt w:val="decimal"/>
      <w:lvlText w:val=""/>
      <w:lvlJc w:val="left"/>
    </w:lvl>
    <w:lvl w:ilvl="7" w:tplc="831C5800">
      <w:numFmt w:val="decimal"/>
      <w:lvlText w:val=""/>
      <w:lvlJc w:val="left"/>
    </w:lvl>
    <w:lvl w:ilvl="8" w:tplc="63541324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135C2236"/>
    <w:lvl w:ilvl="0" w:tplc="CE5661E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43881C18">
      <w:numFmt w:val="decimal"/>
      <w:lvlText w:val=""/>
      <w:lvlJc w:val="left"/>
    </w:lvl>
    <w:lvl w:ilvl="2" w:tplc="2438D4B6">
      <w:numFmt w:val="decimal"/>
      <w:lvlText w:val=""/>
      <w:lvlJc w:val="left"/>
    </w:lvl>
    <w:lvl w:ilvl="3" w:tplc="E6141B50">
      <w:numFmt w:val="decimal"/>
      <w:lvlText w:val=""/>
      <w:lvlJc w:val="left"/>
    </w:lvl>
    <w:lvl w:ilvl="4" w:tplc="272E7F70">
      <w:numFmt w:val="decimal"/>
      <w:lvlText w:val=""/>
      <w:lvlJc w:val="left"/>
    </w:lvl>
    <w:lvl w:ilvl="5" w:tplc="4C0A6C46">
      <w:numFmt w:val="decimal"/>
      <w:lvlText w:val=""/>
      <w:lvlJc w:val="left"/>
    </w:lvl>
    <w:lvl w:ilvl="6" w:tplc="1C44CE48">
      <w:numFmt w:val="decimal"/>
      <w:lvlText w:val=""/>
      <w:lvlJc w:val="left"/>
    </w:lvl>
    <w:lvl w:ilvl="7" w:tplc="5AA4B5C8">
      <w:numFmt w:val="decimal"/>
      <w:lvlText w:val=""/>
      <w:lvlJc w:val="left"/>
    </w:lvl>
    <w:lvl w:ilvl="8" w:tplc="67D4910C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011E1722"/>
    <w:lvl w:ilvl="0" w:tplc="146CF5FC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7082EE4">
      <w:numFmt w:val="decimal"/>
      <w:lvlText w:val=""/>
      <w:lvlJc w:val="left"/>
    </w:lvl>
    <w:lvl w:ilvl="2" w:tplc="27122688">
      <w:numFmt w:val="decimal"/>
      <w:lvlText w:val=""/>
      <w:lvlJc w:val="left"/>
    </w:lvl>
    <w:lvl w:ilvl="3" w:tplc="84B20CD2">
      <w:numFmt w:val="decimal"/>
      <w:lvlText w:val=""/>
      <w:lvlJc w:val="left"/>
    </w:lvl>
    <w:lvl w:ilvl="4" w:tplc="11F4094E">
      <w:numFmt w:val="decimal"/>
      <w:lvlText w:val=""/>
      <w:lvlJc w:val="left"/>
    </w:lvl>
    <w:lvl w:ilvl="5" w:tplc="77544D50">
      <w:numFmt w:val="decimal"/>
      <w:lvlText w:val=""/>
      <w:lvlJc w:val="left"/>
    </w:lvl>
    <w:lvl w:ilvl="6" w:tplc="80AA5E7A">
      <w:numFmt w:val="decimal"/>
      <w:lvlText w:val=""/>
      <w:lvlJc w:val="left"/>
    </w:lvl>
    <w:lvl w:ilvl="7" w:tplc="09FA1D36">
      <w:numFmt w:val="decimal"/>
      <w:lvlText w:val=""/>
      <w:lvlJc w:val="left"/>
    </w:lvl>
    <w:lvl w:ilvl="8" w:tplc="EDCC490E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26CEC"/>
    <w:multiLevelType w:val="hybridMultilevel"/>
    <w:tmpl w:val="B88E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93B65"/>
    <w:multiLevelType w:val="hybridMultilevel"/>
    <w:tmpl w:val="86F4BC9E"/>
    <w:lvl w:ilvl="0" w:tplc="41887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95398"/>
    <w:multiLevelType w:val="hybridMultilevel"/>
    <w:tmpl w:val="6E5E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642EF"/>
    <w:multiLevelType w:val="hybridMultilevel"/>
    <w:tmpl w:val="D0EC9616"/>
    <w:lvl w:ilvl="0" w:tplc="EB12B9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2AF4EA2"/>
    <w:multiLevelType w:val="hybridMultilevel"/>
    <w:tmpl w:val="AAD8B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2133C"/>
    <w:multiLevelType w:val="hybridMultilevel"/>
    <w:tmpl w:val="13920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D114D"/>
    <w:multiLevelType w:val="hybridMultilevel"/>
    <w:tmpl w:val="CA5A7F6C"/>
    <w:lvl w:ilvl="0" w:tplc="B150E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050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7AC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8D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44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2F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E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C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CD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E7A3B"/>
    <w:multiLevelType w:val="hybridMultilevel"/>
    <w:tmpl w:val="ECAC45E2"/>
    <w:lvl w:ilvl="0" w:tplc="447A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6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206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81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C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E5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A9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82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87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31A0B"/>
    <w:multiLevelType w:val="hybridMultilevel"/>
    <w:tmpl w:val="9D2AF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616D7"/>
    <w:multiLevelType w:val="hybridMultilevel"/>
    <w:tmpl w:val="F6CCA83E"/>
    <w:lvl w:ilvl="0" w:tplc="969EA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902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CCFD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5746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DC4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7C0B0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FB0E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1669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4F80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8636B0"/>
    <w:multiLevelType w:val="hybridMultilevel"/>
    <w:tmpl w:val="A2C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22655"/>
    <w:multiLevelType w:val="hybridMultilevel"/>
    <w:tmpl w:val="9A06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50E8"/>
    <w:multiLevelType w:val="hybridMultilevel"/>
    <w:tmpl w:val="70446F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B54D6C"/>
    <w:multiLevelType w:val="hybridMultilevel"/>
    <w:tmpl w:val="ED08F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47ECE"/>
    <w:multiLevelType w:val="hybridMultilevel"/>
    <w:tmpl w:val="E940BF1C"/>
    <w:lvl w:ilvl="0" w:tplc="41887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17596"/>
    <w:multiLevelType w:val="hybridMultilevel"/>
    <w:tmpl w:val="87D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A3700"/>
    <w:multiLevelType w:val="hybridMultilevel"/>
    <w:tmpl w:val="8BFA9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4026"/>
    <w:multiLevelType w:val="hybridMultilevel"/>
    <w:tmpl w:val="60C87084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22D6E94"/>
    <w:multiLevelType w:val="hybridMultilevel"/>
    <w:tmpl w:val="6B7E2A38"/>
    <w:lvl w:ilvl="0" w:tplc="FFFFFFFF">
      <w:start w:val="1"/>
      <w:numFmt w:val="decimal"/>
      <w:pStyle w:val="Heading1"/>
      <w:lvlText w:val="%1"/>
      <w:lvlJc w:val="left"/>
      <w:pPr>
        <w:ind w:left="432" w:hanging="432"/>
      </w:pPr>
    </w:lvl>
    <w:lvl w:ilvl="1" w:tplc="158284B8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 w:tplc="FDDECBE4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FC04A38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 w:tplc="BA2CC796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 w:tplc="6A7C9A6C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 w:tplc="AB7C5F2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 w:tplc="BA5293F4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 w:tplc="9C90B986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012F3B"/>
    <w:multiLevelType w:val="hybridMultilevel"/>
    <w:tmpl w:val="7CE0F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8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27"/>
  </w:num>
  <w:num w:numId="21">
    <w:abstractNumId w:val="21"/>
  </w:num>
  <w:num w:numId="22">
    <w:abstractNumId w:val="22"/>
  </w:num>
  <w:num w:numId="23">
    <w:abstractNumId w:val="14"/>
  </w:num>
  <w:num w:numId="24">
    <w:abstractNumId w:val="11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31"/>
  </w:num>
  <w:num w:numId="30">
    <w:abstractNumId w:val="16"/>
  </w:num>
  <w:num w:numId="31">
    <w:abstractNumId w:val="19"/>
  </w:num>
  <w:num w:numId="32">
    <w:abstractNumId w:val="24"/>
  </w:num>
  <w:num w:numId="3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12808"/>
    <w:rsid w:val="00013639"/>
    <w:rsid w:val="00017A23"/>
    <w:rsid w:val="00020D98"/>
    <w:rsid w:val="000211FB"/>
    <w:rsid w:val="000215B0"/>
    <w:rsid w:val="00021CE3"/>
    <w:rsid w:val="000229F8"/>
    <w:rsid w:val="000249B4"/>
    <w:rsid w:val="00025582"/>
    <w:rsid w:val="00025838"/>
    <w:rsid w:val="000262CE"/>
    <w:rsid w:val="00026FC7"/>
    <w:rsid w:val="00027243"/>
    <w:rsid w:val="00030785"/>
    <w:rsid w:val="00032C19"/>
    <w:rsid w:val="0004098E"/>
    <w:rsid w:val="00041595"/>
    <w:rsid w:val="00044EEC"/>
    <w:rsid w:val="00045AA9"/>
    <w:rsid w:val="000477D3"/>
    <w:rsid w:val="00050264"/>
    <w:rsid w:val="000534E1"/>
    <w:rsid w:val="00057185"/>
    <w:rsid w:val="0005719E"/>
    <w:rsid w:val="0005747C"/>
    <w:rsid w:val="00057E3A"/>
    <w:rsid w:val="000617B4"/>
    <w:rsid w:val="00064489"/>
    <w:rsid w:val="000650B5"/>
    <w:rsid w:val="000661F1"/>
    <w:rsid w:val="00066FA6"/>
    <w:rsid w:val="000703F0"/>
    <w:rsid w:val="00071E1E"/>
    <w:rsid w:val="000745C0"/>
    <w:rsid w:val="00074A0C"/>
    <w:rsid w:val="000766B9"/>
    <w:rsid w:val="00080B48"/>
    <w:rsid w:val="00083822"/>
    <w:rsid w:val="0008691B"/>
    <w:rsid w:val="000879C1"/>
    <w:rsid w:val="00091479"/>
    <w:rsid w:val="00091A4D"/>
    <w:rsid w:val="00094AA4"/>
    <w:rsid w:val="00096927"/>
    <w:rsid w:val="000A02B6"/>
    <w:rsid w:val="000A41C9"/>
    <w:rsid w:val="000A44A8"/>
    <w:rsid w:val="000A4A53"/>
    <w:rsid w:val="000A5098"/>
    <w:rsid w:val="000A6056"/>
    <w:rsid w:val="000A612F"/>
    <w:rsid w:val="000B25AA"/>
    <w:rsid w:val="000B2BA0"/>
    <w:rsid w:val="000B3C7E"/>
    <w:rsid w:val="000C327D"/>
    <w:rsid w:val="000C44B2"/>
    <w:rsid w:val="000C4B0B"/>
    <w:rsid w:val="000C5293"/>
    <w:rsid w:val="000D05D0"/>
    <w:rsid w:val="000D6637"/>
    <w:rsid w:val="000D6B4D"/>
    <w:rsid w:val="000E234F"/>
    <w:rsid w:val="000E33AD"/>
    <w:rsid w:val="000E3EE5"/>
    <w:rsid w:val="000F5501"/>
    <w:rsid w:val="000F7B1F"/>
    <w:rsid w:val="00101660"/>
    <w:rsid w:val="00102BB0"/>
    <w:rsid w:val="00102DDF"/>
    <w:rsid w:val="001034AD"/>
    <w:rsid w:val="00104924"/>
    <w:rsid w:val="00105686"/>
    <w:rsid w:val="001056C1"/>
    <w:rsid w:val="001128E9"/>
    <w:rsid w:val="001155E3"/>
    <w:rsid w:val="001160E8"/>
    <w:rsid w:val="001216ED"/>
    <w:rsid w:val="001220A0"/>
    <w:rsid w:val="00122B9F"/>
    <w:rsid w:val="001263E6"/>
    <w:rsid w:val="00130E10"/>
    <w:rsid w:val="00131D21"/>
    <w:rsid w:val="0013388B"/>
    <w:rsid w:val="001341CB"/>
    <w:rsid w:val="00134D8C"/>
    <w:rsid w:val="00135D3B"/>
    <w:rsid w:val="00137976"/>
    <w:rsid w:val="001415DB"/>
    <w:rsid w:val="0014186C"/>
    <w:rsid w:val="00141C9C"/>
    <w:rsid w:val="0014352C"/>
    <w:rsid w:val="00143713"/>
    <w:rsid w:val="00143C3B"/>
    <w:rsid w:val="0014443F"/>
    <w:rsid w:val="00150958"/>
    <w:rsid w:val="0015451E"/>
    <w:rsid w:val="00157634"/>
    <w:rsid w:val="001605F4"/>
    <w:rsid w:val="0016189A"/>
    <w:rsid w:val="00162599"/>
    <w:rsid w:val="00163866"/>
    <w:rsid w:val="001646C2"/>
    <w:rsid w:val="00166C40"/>
    <w:rsid w:val="001700A2"/>
    <w:rsid w:val="00171707"/>
    <w:rsid w:val="00171860"/>
    <w:rsid w:val="001722FA"/>
    <w:rsid w:val="001760ED"/>
    <w:rsid w:val="00180D81"/>
    <w:rsid w:val="001836AF"/>
    <w:rsid w:val="00183E1A"/>
    <w:rsid w:val="00185AE6"/>
    <w:rsid w:val="0019052B"/>
    <w:rsid w:val="00191668"/>
    <w:rsid w:val="001919EC"/>
    <w:rsid w:val="001934E7"/>
    <w:rsid w:val="00195658"/>
    <w:rsid w:val="001972F7"/>
    <w:rsid w:val="001A34BB"/>
    <w:rsid w:val="001A3969"/>
    <w:rsid w:val="001A3ED5"/>
    <w:rsid w:val="001A42FC"/>
    <w:rsid w:val="001B0A53"/>
    <w:rsid w:val="001B1B62"/>
    <w:rsid w:val="001B2EB3"/>
    <w:rsid w:val="001B5F9E"/>
    <w:rsid w:val="001B629A"/>
    <w:rsid w:val="001B7322"/>
    <w:rsid w:val="001B74F2"/>
    <w:rsid w:val="001B7A90"/>
    <w:rsid w:val="001C1172"/>
    <w:rsid w:val="001C17F9"/>
    <w:rsid w:val="001C2831"/>
    <w:rsid w:val="001C3801"/>
    <w:rsid w:val="001C384C"/>
    <w:rsid w:val="001D0F75"/>
    <w:rsid w:val="001D35AA"/>
    <w:rsid w:val="001D3EA9"/>
    <w:rsid w:val="001D5EC3"/>
    <w:rsid w:val="001E4C91"/>
    <w:rsid w:val="001E6B2C"/>
    <w:rsid w:val="001E6B9A"/>
    <w:rsid w:val="001E7882"/>
    <w:rsid w:val="001E7A39"/>
    <w:rsid w:val="001F2EFD"/>
    <w:rsid w:val="001F3137"/>
    <w:rsid w:val="001F394F"/>
    <w:rsid w:val="001F3973"/>
    <w:rsid w:val="001F53C2"/>
    <w:rsid w:val="001F6E9C"/>
    <w:rsid w:val="001F76EA"/>
    <w:rsid w:val="001F7BD1"/>
    <w:rsid w:val="0020369E"/>
    <w:rsid w:val="00213A52"/>
    <w:rsid w:val="00214194"/>
    <w:rsid w:val="0021474C"/>
    <w:rsid w:val="00216B9B"/>
    <w:rsid w:val="002207D9"/>
    <w:rsid w:val="00222529"/>
    <w:rsid w:val="0022259B"/>
    <w:rsid w:val="00223964"/>
    <w:rsid w:val="00223EFD"/>
    <w:rsid w:val="0022473D"/>
    <w:rsid w:val="00226BF2"/>
    <w:rsid w:val="00226F3F"/>
    <w:rsid w:val="00232683"/>
    <w:rsid w:val="00232AF4"/>
    <w:rsid w:val="00232BED"/>
    <w:rsid w:val="00232C42"/>
    <w:rsid w:val="002343EB"/>
    <w:rsid w:val="00236F52"/>
    <w:rsid w:val="002421B9"/>
    <w:rsid w:val="0024236D"/>
    <w:rsid w:val="00254A3C"/>
    <w:rsid w:val="0026474E"/>
    <w:rsid w:val="00264E6D"/>
    <w:rsid w:val="00265E63"/>
    <w:rsid w:val="0026621D"/>
    <w:rsid w:val="00266351"/>
    <w:rsid w:val="00267D0E"/>
    <w:rsid w:val="002704B1"/>
    <w:rsid w:val="00271C6C"/>
    <w:rsid w:val="00276EDC"/>
    <w:rsid w:val="002855A7"/>
    <w:rsid w:val="002857E7"/>
    <w:rsid w:val="00286219"/>
    <w:rsid w:val="0029113C"/>
    <w:rsid w:val="00291740"/>
    <w:rsid w:val="00295410"/>
    <w:rsid w:val="00295699"/>
    <w:rsid w:val="00295F0F"/>
    <w:rsid w:val="002A173A"/>
    <w:rsid w:val="002A17E5"/>
    <w:rsid w:val="002A2810"/>
    <w:rsid w:val="002A2847"/>
    <w:rsid w:val="002A42CC"/>
    <w:rsid w:val="002A6CA8"/>
    <w:rsid w:val="002B0A2A"/>
    <w:rsid w:val="002B3CEA"/>
    <w:rsid w:val="002B576A"/>
    <w:rsid w:val="002C01E1"/>
    <w:rsid w:val="002C066C"/>
    <w:rsid w:val="002C4FB0"/>
    <w:rsid w:val="002C77E7"/>
    <w:rsid w:val="002C7F57"/>
    <w:rsid w:val="002D6603"/>
    <w:rsid w:val="002D7934"/>
    <w:rsid w:val="002E2FA7"/>
    <w:rsid w:val="002E759F"/>
    <w:rsid w:val="002F0425"/>
    <w:rsid w:val="0030083D"/>
    <w:rsid w:val="0030286A"/>
    <w:rsid w:val="003051B9"/>
    <w:rsid w:val="003059E2"/>
    <w:rsid w:val="0030625A"/>
    <w:rsid w:val="00306B79"/>
    <w:rsid w:val="00313BE2"/>
    <w:rsid w:val="003147AA"/>
    <w:rsid w:val="0031563F"/>
    <w:rsid w:val="00320D4B"/>
    <w:rsid w:val="00324901"/>
    <w:rsid w:val="003315BF"/>
    <w:rsid w:val="00332631"/>
    <w:rsid w:val="00333274"/>
    <w:rsid w:val="00333C95"/>
    <w:rsid w:val="003354CE"/>
    <w:rsid w:val="003358AC"/>
    <w:rsid w:val="00336BC4"/>
    <w:rsid w:val="00337402"/>
    <w:rsid w:val="00340C43"/>
    <w:rsid w:val="00342610"/>
    <w:rsid w:val="00344F91"/>
    <w:rsid w:val="00346EAD"/>
    <w:rsid w:val="003501B0"/>
    <w:rsid w:val="00350CB4"/>
    <w:rsid w:val="0035629C"/>
    <w:rsid w:val="00356E9D"/>
    <w:rsid w:val="00357B62"/>
    <w:rsid w:val="003610F5"/>
    <w:rsid w:val="0036212A"/>
    <w:rsid w:val="0036292B"/>
    <w:rsid w:val="00366FA3"/>
    <w:rsid w:val="00367039"/>
    <w:rsid w:val="0038188F"/>
    <w:rsid w:val="00381A48"/>
    <w:rsid w:val="00382B14"/>
    <w:rsid w:val="0038338A"/>
    <w:rsid w:val="00383EBD"/>
    <w:rsid w:val="0038475F"/>
    <w:rsid w:val="00387572"/>
    <w:rsid w:val="003907BE"/>
    <w:rsid w:val="0039293A"/>
    <w:rsid w:val="003931F3"/>
    <w:rsid w:val="003941C6"/>
    <w:rsid w:val="0039552B"/>
    <w:rsid w:val="003A2AC1"/>
    <w:rsid w:val="003A3C4F"/>
    <w:rsid w:val="003A45F6"/>
    <w:rsid w:val="003A5070"/>
    <w:rsid w:val="003A569D"/>
    <w:rsid w:val="003B1035"/>
    <w:rsid w:val="003C177B"/>
    <w:rsid w:val="003C2A4E"/>
    <w:rsid w:val="003C3DAF"/>
    <w:rsid w:val="003C53E5"/>
    <w:rsid w:val="003C6040"/>
    <w:rsid w:val="003C6D9C"/>
    <w:rsid w:val="003C7030"/>
    <w:rsid w:val="003C7060"/>
    <w:rsid w:val="003C7D0A"/>
    <w:rsid w:val="003D0B46"/>
    <w:rsid w:val="003D2622"/>
    <w:rsid w:val="003D3760"/>
    <w:rsid w:val="003D3B69"/>
    <w:rsid w:val="003D423E"/>
    <w:rsid w:val="003D57A9"/>
    <w:rsid w:val="003E0FC8"/>
    <w:rsid w:val="003E610B"/>
    <w:rsid w:val="003E620B"/>
    <w:rsid w:val="003E7171"/>
    <w:rsid w:val="003F1084"/>
    <w:rsid w:val="003F2184"/>
    <w:rsid w:val="003F342D"/>
    <w:rsid w:val="003F4967"/>
    <w:rsid w:val="003F71B5"/>
    <w:rsid w:val="003F7D59"/>
    <w:rsid w:val="0040069B"/>
    <w:rsid w:val="004009E4"/>
    <w:rsid w:val="00401A0C"/>
    <w:rsid w:val="00404341"/>
    <w:rsid w:val="004105E4"/>
    <w:rsid w:val="004143EA"/>
    <w:rsid w:val="004145A0"/>
    <w:rsid w:val="00416A2F"/>
    <w:rsid w:val="00421203"/>
    <w:rsid w:val="004244D5"/>
    <w:rsid w:val="004264F8"/>
    <w:rsid w:val="00426BD6"/>
    <w:rsid w:val="00430132"/>
    <w:rsid w:val="004301AE"/>
    <w:rsid w:val="004311DF"/>
    <w:rsid w:val="004358AB"/>
    <w:rsid w:val="00436875"/>
    <w:rsid w:val="004376BD"/>
    <w:rsid w:val="00440C49"/>
    <w:rsid w:val="00440D76"/>
    <w:rsid w:val="004449AC"/>
    <w:rsid w:val="00451C6A"/>
    <w:rsid w:val="00454AD8"/>
    <w:rsid w:val="00456342"/>
    <w:rsid w:val="0046063A"/>
    <w:rsid w:val="00460D79"/>
    <w:rsid w:val="0046135B"/>
    <w:rsid w:val="004624CD"/>
    <w:rsid w:val="004635EF"/>
    <w:rsid w:val="00467549"/>
    <w:rsid w:val="0046784F"/>
    <w:rsid w:val="00470F00"/>
    <w:rsid w:val="00471897"/>
    <w:rsid w:val="004741CF"/>
    <w:rsid w:val="00476715"/>
    <w:rsid w:val="00477168"/>
    <w:rsid w:val="0048267E"/>
    <w:rsid w:val="00487416"/>
    <w:rsid w:val="00494107"/>
    <w:rsid w:val="00494F7C"/>
    <w:rsid w:val="0049678E"/>
    <w:rsid w:val="004A2856"/>
    <w:rsid w:val="004A60D7"/>
    <w:rsid w:val="004B0B24"/>
    <w:rsid w:val="004B50FB"/>
    <w:rsid w:val="004C2B34"/>
    <w:rsid w:val="004C3BC8"/>
    <w:rsid w:val="004C4D4F"/>
    <w:rsid w:val="004C5E8A"/>
    <w:rsid w:val="004D3E10"/>
    <w:rsid w:val="004D54A9"/>
    <w:rsid w:val="004D6076"/>
    <w:rsid w:val="004D6718"/>
    <w:rsid w:val="004D783E"/>
    <w:rsid w:val="004E06E0"/>
    <w:rsid w:val="004E09D2"/>
    <w:rsid w:val="004E0B3D"/>
    <w:rsid w:val="004E4697"/>
    <w:rsid w:val="004E4E22"/>
    <w:rsid w:val="004E6A60"/>
    <w:rsid w:val="004E6C9E"/>
    <w:rsid w:val="004F015E"/>
    <w:rsid w:val="004F3BAF"/>
    <w:rsid w:val="004F3C26"/>
    <w:rsid w:val="00501125"/>
    <w:rsid w:val="00502D20"/>
    <w:rsid w:val="0050396B"/>
    <w:rsid w:val="00503AC0"/>
    <w:rsid w:val="005043D9"/>
    <w:rsid w:val="00506EA0"/>
    <w:rsid w:val="00510CC9"/>
    <w:rsid w:val="00511DAC"/>
    <w:rsid w:val="0051492B"/>
    <w:rsid w:val="00515061"/>
    <w:rsid w:val="0052213A"/>
    <w:rsid w:val="0052610C"/>
    <w:rsid w:val="0052627F"/>
    <w:rsid w:val="005271B5"/>
    <w:rsid w:val="00527C97"/>
    <w:rsid w:val="005305A4"/>
    <w:rsid w:val="0053155F"/>
    <w:rsid w:val="00535A18"/>
    <w:rsid w:val="00540B00"/>
    <w:rsid w:val="0054167C"/>
    <w:rsid w:val="00544643"/>
    <w:rsid w:val="005521A8"/>
    <w:rsid w:val="00552343"/>
    <w:rsid w:val="00553244"/>
    <w:rsid w:val="0055399F"/>
    <w:rsid w:val="005558A1"/>
    <w:rsid w:val="005562F9"/>
    <w:rsid w:val="005574E0"/>
    <w:rsid w:val="005610B4"/>
    <w:rsid w:val="00562539"/>
    <w:rsid w:val="0056416E"/>
    <w:rsid w:val="00570CBF"/>
    <w:rsid w:val="00573588"/>
    <w:rsid w:val="0057410D"/>
    <w:rsid w:val="00576464"/>
    <w:rsid w:val="005807F3"/>
    <w:rsid w:val="00580E11"/>
    <w:rsid w:val="00581368"/>
    <w:rsid w:val="00584178"/>
    <w:rsid w:val="0058732B"/>
    <w:rsid w:val="00592DC3"/>
    <w:rsid w:val="005936E3"/>
    <w:rsid w:val="0059782D"/>
    <w:rsid w:val="005A1701"/>
    <w:rsid w:val="005A2E3B"/>
    <w:rsid w:val="005A3C17"/>
    <w:rsid w:val="005A4FE2"/>
    <w:rsid w:val="005A7093"/>
    <w:rsid w:val="005A7772"/>
    <w:rsid w:val="005B24EA"/>
    <w:rsid w:val="005B6D3B"/>
    <w:rsid w:val="005B7EDB"/>
    <w:rsid w:val="005C1FA4"/>
    <w:rsid w:val="005C2740"/>
    <w:rsid w:val="005C689B"/>
    <w:rsid w:val="005D0376"/>
    <w:rsid w:val="005D0439"/>
    <w:rsid w:val="005D161A"/>
    <w:rsid w:val="005D1D65"/>
    <w:rsid w:val="005D3B19"/>
    <w:rsid w:val="005D3F45"/>
    <w:rsid w:val="005E2D04"/>
    <w:rsid w:val="005E58EE"/>
    <w:rsid w:val="005E7B29"/>
    <w:rsid w:val="005E7F50"/>
    <w:rsid w:val="005F2452"/>
    <w:rsid w:val="005F31B9"/>
    <w:rsid w:val="005F4445"/>
    <w:rsid w:val="005F5A1A"/>
    <w:rsid w:val="005F5D28"/>
    <w:rsid w:val="00600102"/>
    <w:rsid w:val="00600B4D"/>
    <w:rsid w:val="00601020"/>
    <w:rsid w:val="00601D50"/>
    <w:rsid w:val="00602144"/>
    <w:rsid w:val="006023F1"/>
    <w:rsid w:val="006036E5"/>
    <w:rsid w:val="00604F1F"/>
    <w:rsid w:val="00606203"/>
    <w:rsid w:val="006063FE"/>
    <w:rsid w:val="00607DE9"/>
    <w:rsid w:val="00607F51"/>
    <w:rsid w:val="00611C23"/>
    <w:rsid w:val="00612130"/>
    <w:rsid w:val="006140CB"/>
    <w:rsid w:val="0061654E"/>
    <w:rsid w:val="006167FA"/>
    <w:rsid w:val="0062172B"/>
    <w:rsid w:val="00621A66"/>
    <w:rsid w:val="00621D9C"/>
    <w:rsid w:val="00622564"/>
    <w:rsid w:val="00622C17"/>
    <w:rsid w:val="00623695"/>
    <w:rsid w:val="00632929"/>
    <w:rsid w:val="00633605"/>
    <w:rsid w:val="0063465B"/>
    <w:rsid w:val="00634F77"/>
    <w:rsid w:val="00636520"/>
    <w:rsid w:val="00636ABA"/>
    <w:rsid w:val="00640010"/>
    <w:rsid w:val="00640608"/>
    <w:rsid w:val="00641296"/>
    <w:rsid w:val="0064349B"/>
    <w:rsid w:val="00644A85"/>
    <w:rsid w:val="00647D52"/>
    <w:rsid w:val="00652025"/>
    <w:rsid w:val="0065315E"/>
    <w:rsid w:val="00653170"/>
    <w:rsid w:val="0065328C"/>
    <w:rsid w:val="00654349"/>
    <w:rsid w:val="00654565"/>
    <w:rsid w:val="00655FD5"/>
    <w:rsid w:val="006571E3"/>
    <w:rsid w:val="00662DF4"/>
    <w:rsid w:val="00664438"/>
    <w:rsid w:val="006657EB"/>
    <w:rsid w:val="00665B04"/>
    <w:rsid w:val="00666409"/>
    <w:rsid w:val="006722B4"/>
    <w:rsid w:val="00672A7D"/>
    <w:rsid w:val="006748D7"/>
    <w:rsid w:val="006855B0"/>
    <w:rsid w:val="00686B9C"/>
    <w:rsid w:val="00687F21"/>
    <w:rsid w:val="00690EA7"/>
    <w:rsid w:val="00693FF9"/>
    <w:rsid w:val="00694526"/>
    <w:rsid w:val="00695BC3"/>
    <w:rsid w:val="00697623"/>
    <w:rsid w:val="006976F2"/>
    <w:rsid w:val="006A0D5F"/>
    <w:rsid w:val="006A593F"/>
    <w:rsid w:val="006B0C36"/>
    <w:rsid w:val="006B0CBF"/>
    <w:rsid w:val="006B3CDF"/>
    <w:rsid w:val="006B44B1"/>
    <w:rsid w:val="006B4D50"/>
    <w:rsid w:val="006B5E73"/>
    <w:rsid w:val="006B6C9C"/>
    <w:rsid w:val="006C0F20"/>
    <w:rsid w:val="006C7AB4"/>
    <w:rsid w:val="006D020B"/>
    <w:rsid w:val="006D17F9"/>
    <w:rsid w:val="006D23E5"/>
    <w:rsid w:val="006D35AA"/>
    <w:rsid w:val="006D3C2D"/>
    <w:rsid w:val="006D4B31"/>
    <w:rsid w:val="006D6469"/>
    <w:rsid w:val="006E2F8D"/>
    <w:rsid w:val="006E3422"/>
    <w:rsid w:val="006E4656"/>
    <w:rsid w:val="006E56E0"/>
    <w:rsid w:val="006E6B98"/>
    <w:rsid w:val="006F1480"/>
    <w:rsid w:val="006F37D2"/>
    <w:rsid w:val="006F4E56"/>
    <w:rsid w:val="006F6112"/>
    <w:rsid w:val="006F7AC0"/>
    <w:rsid w:val="00704FF8"/>
    <w:rsid w:val="007053E2"/>
    <w:rsid w:val="007056AD"/>
    <w:rsid w:val="007067FD"/>
    <w:rsid w:val="00710F7F"/>
    <w:rsid w:val="007134EA"/>
    <w:rsid w:val="00715194"/>
    <w:rsid w:val="00715446"/>
    <w:rsid w:val="00720F95"/>
    <w:rsid w:val="007232D2"/>
    <w:rsid w:val="00726EA9"/>
    <w:rsid w:val="00732AB0"/>
    <w:rsid w:val="00734BEE"/>
    <w:rsid w:val="0073675D"/>
    <w:rsid w:val="00736F16"/>
    <w:rsid w:val="0074337A"/>
    <w:rsid w:val="00744BA0"/>
    <w:rsid w:val="0074669A"/>
    <w:rsid w:val="00746F16"/>
    <w:rsid w:val="007471EE"/>
    <w:rsid w:val="00756F1C"/>
    <w:rsid w:val="00757B40"/>
    <w:rsid w:val="0076165E"/>
    <w:rsid w:val="0076216B"/>
    <w:rsid w:val="0076370D"/>
    <w:rsid w:val="00765BFF"/>
    <w:rsid w:val="00765EB7"/>
    <w:rsid w:val="0077286F"/>
    <w:rsid w:val="00773E91"/>
    <w:rsid w:val="00774B1E"/>
    <w:rsid w:val="00775F92"/>
    <w:rsid w:val="00780086"/>
    <w:rsid w:val="007803F8"/>
    <w:rsid w:val="0078213A"/>
    <w:rsid w:val="00783108"/>
    <w:rsid w:val="0078313D"/>
    <w:rsid w:val="007846B8"/>
    <w:rsid w:val="0078685C"/>
    <w:rsid w:val="007905F5"/>
    <w:rsid w:val="0079077B"/>
    <w:rsid w:val="00795630"/>
    <w:rsid w:val="007A3F5F"/>
    <w:rsid w:val="007A4696"/>
    <w:rsid w:val="007A601A"/>
    <w:rsid w:val="007A7E7C"/>
    <w:rsid w:val="007B22E4"/>
    <w:rsid w:val="007B3DDC"/>
    <w:rsid w:val="007B7B56"/>
    <w:rsid w:val="007C13B4"/>
    <w:rsid w:val="007C26C4"/>
    <w:rsid w:val="007C26D1"/>
    <w:rsid w:val="007C2FBE"/>
    <w:rsid w:val="007C72D6"/>
    <w:rsid w:val="007CD41B"/>
    <w:rsid w:val="007D0513"/>
    <w:rsid w:val="007D2105"/>
    <w:rsid w:val="007D2767"/>
    <w:rsid w:val="007D2D6A"/>
    <w:rsid w:val="007D4090"/>
    <w:rsid w:val="007D4239"/>
    <w:rsid w:val="007D59E6"/>
    <w:rsid w:val="007E00C5"/>
    <w:rsid w:val="007E0ACD"/>
    <w:rsid w:val="007E1509"/>
    <w:rsid w:val="007E1810"/>
    <w:rsid w:val="007E216E"/>
    <w:rsid w:val="007E25AB"/>
    <w:rsid w:val="007F24FC"/>
    <w:rsid w:val="007F33AE"/>
    <w:rsid w:val="007F4F8B"/>
    <w:rsid w:val="007F5891"/>
    <w:rsid w:val="007F5D93"/>
    <w:rsid w:val="007F7558"/>
    <w:rsid w:val="00801486"/>
    <w:rsid w:val="00804FC3"/>
    <w:rsid w:val="00807FF0"/>
    <w:rsid w:val="0081043A"/>
    <w:rsid w:val="00811584"/>
    <w:rsid w:val="008131EC"/>
    <w:rsid w:val="00813C4A"/>
    <w:rsid w:val="00816073"/>
    <w:rsid w:val="00817ED7"/>
    <w:rsid w:val="0082091E"/>
    <w:rsid w:val="0082232A"/>
    <w:rsid w:val="00824FFE"/>
    <w:rsid w:val="00825B15"/>
    <w:rsid w:val="008262B9"/>
    <w:rsid w:val="00832249"/>
    <w:rsid w:val="008353CA"/>
    <w:rsid w:val="0083643B"/>
    <w:rsid w:val="00841CC4"/>
    <w:rsid w:val="0084235C"/>
    <w:rsid w:val="00842456"/>
    <w:rsid w:val="00842E4E"/>
    <w:rsid w:val="00846B31"/>
    <w:rsid w:val="00846DA3"/>
    <w:rsid w:val="00847092"/>
    <w:rsid w:val="008478B7"/>
    <w:rsid w:val="00847E20"/>
    <w:rsid w:val="00851D45"/>
    <w:rsid w:val="0085295B"/>
    <w:rsid w:val="00853B1D"/>
    <w:rsid w:val="00853F08"/>
    <w:rsid w:val="00855D2C"/>
    <w:rsid w:val="00856C6E"/>
    <w:rsid w:val="0086036E"/>
    <w:rsid w:val="00861253"/>
    <w:rsid w:val="00861EA3"/>
    <w:rsid w:val="00862319"/>
    <w:rsid w:val="00862F6B"/>
    <w:rsid w:val="0086331E"/>
    <w:rsid w:val="00870EAD"/>
    <w:rsid w:val="00871B19"/>
    <w:rsid w:val="00871F08"/>
    <w:rsid w:val="00872BB3"/>
    <w:rsid w:val="008731FD"/>
    <w:rsid w:val="0087330C"/>
    <w:rsid w:val="00873721"/>
    <w:rsid w:val="008739D9"/>
    <w:rsid w:val="00874621"/>
    <w:rsid w:val="00876802"/>
    <w:rsid w:val="00877D68"/>
    <w:rsid w:val="00881554"/>
    <w:rsid w:val="00881B2E"/>
    <w:rsid w:val="008863DE"/>
    <w:rsid w:val="008869F9"/>
    <w:rsid w:val="00886DDB"/>
    <w:rsid w:val="00887FD0"/>
    <w:rsid w:val="008919E1"/>
    <w:rsid w:val="00896D8A"/>
    <w:rsid w:val="008972AB"/>
    <w:rsid w:val="008A1BDE"/>
    <w:rsid w:val="008A1F67"/>
    <w:rsid w:val="008A500B"/>
    <w:rsid w:val="008A7300"/>
    <w:rsid w:val="008B008A"/>
    <w:rsid w:val="008B0A93"/>
    <w:rsid w:val="008B3601"/>
    <w:rsid w:val="008B3814"/>
    <w:rsid w:val="008B3852"/>
    <w:rsid w:val="008B3A5A"/>
    <w:rsid w:val="008B48C1"/>
    <w:rsid w:val="008B52A7"/>
    <w:rsid w:val="008B59C1"/>
    <w:rsid w:val="008C182E"/>
    <w:rsid w:val="008C5596"/>
    <w:rsid w:val="008D4A5E"/>
    <w:rsid w:val="008D70DE"/>
    <w:rsid w:val="008E3403"/>
    <w:rsid w:val="008E43C6"/>
    <w:rsid w:val="008E66D7"/>
    <w:rsid w:val="008E70F0"/>
    <w:rsid w:val="008F224B"/>
    <w:rsid w:val="008F2635"/>
    <w:rsid w:val="008F4171"/>
    <w:rsid w:val="008F520F"/>
    <w:rsid w:val="008F66B3"/>
    <w:rsid w:val="0090186B"/>
    <w:rsid w:val="009023F3"/>
    <w:rsid w:val="00902635"/>
    <w:rsid w:val="00902AFA"/>
    <w:rsid w:val="009037F0"/>
    <w:rsid w:val="00904CC2"/>
    <w:rsid w:val="00906A0D"/>
    <w:rsid w:val="009072C2"/>
    <w:rsid w:val="009112A6"/>
    <w:rsid w:val="00914D18"/>
    <w:rsid w:val="009207E1"/>
    <w:rsid w:val="0092096F"/>
    <w:rsid w:val="00922A19"/>
    <w:rsid w:val="00923F9D"/>
    <w:rsid w:val="00933798"/>
    <w:rsid w:val="0093415A"/>
    <w:rsid w:val="00934B00"/>
    <w:rsid w:val="00935029"/>
    <w:rsid w:val="009417B3"/>
    <w:rsid w:val="00942958"/>
    <w:rsid w:val="00944811"/>
    <w:rsid w:val="00945A37"/>
    <w:rsid w:val="009533EB"/>
    <w:rsid w:val="0095480E"/>
    <w:rsid w:val="009550B3"/>
    <w:rsid w:val="009568B2"/>
    <w:rsid w:val="009570BD"/>
    <w:rsid w:val="00962AF9"/>
    <w:rsid w:val="0096638A"/>
    <w:rsid w:val="009676A9"/>
    <w:rsid w:val="00974D7B"/>
    <w:rsid w:val="00977108"/>
    <w:rsid w:val="00981BA1"/>
    <w:rsid w:val="009859AF"/>
    <w:rsid w:val="00986C1F"/>
    <w:rsid w:val="009878A7"/>
    <w:rsid w:val="00990FB5"/>
    <w:rsid w:val="009930F7"/>
    <w:rsid w:val="00995CB3"/>
    <w:rsid w:val="00996416"/>
    <w:rsid w:val="00996493"/>
    <w:rsid w:val="009A0A10"/>
    <w:rsid w:val="009A0D93"/>
    <w:rsid w:val="009A1D2E"/>
    <w:rsid w:val="009A2E68"/>
    <w:rsid w:val="009A2F03"/>
    <w:rsid w:val="009A3513"/>
    <w:rsid w:val="009A5CD4"/>
    <w:rsid w:val="009A629C"/>
    <w:rsid w:val="009B0D52"/>
    <w:rsid w:val="009B1541"/>
    <w:rsid w:val="009B1C79"/>
    <w:rsid w:val="009B22DC"/>
    <w:rsid w:val="009B57DA"/>
    <w:rsid w:val="009B6A69"/>
    <w:rsid w:val="009B7B57"/>
    <w:rsid w:val="009C49F6"/>
    <w:rsid w:val="009D022A"/>
    <w:rsid w:val="009D3989"/>
    <w:rsid w:val="009D468E"/>
    <w:rsid w:val="009D47A1"/>
    <w:rsid w:val="009D51E3"/>
    <w:rsid w:val="009D7201"/>
    <w:rsid w:val="009E2526"/>
    <w:rsid w:val="009E38FF"/>
    <w:rsid w:val="009E39E7"/>
    <w:rsid w:val="009E4431"/>
    <w:rsid w:val="009E7AE5"/>
    <w:rsid w:val="009F034A"/>
    <w:rsid w:val="00A005A0"/>
    <w:rsid w:val="00A018DB"/>
    <w:rsid w:val="00A01CEB"/>
    <w:rsid w:val="00A04A2F"/>
    <w:rsid w:val="00A067F8"/>
    <w:rsid w:val="00A177E3"/>
    <w:rsid w:val="00A212BC"/>
    <w:rsid w:val="00A2146E"/>
    <w:rsid w:val="00A2242B"/>
    <w:rsid w:val="00A22E5C"/>
    <w:rsid w:val="00A238B9"/>
    <w:rsid w:val="00A27824"/>
    <w:rsid w:val="00A321B2"/>
    <w:rsid w:val="00A35CDC"/>
    <w:rsid w:val="00A41278"/>
    <w:rsid w:val="00A41D2C"/>
    <w:rsid w:val="00A43703"/>
    <w:rsid w:val="00A477E8"/>
    <w:rsid w:val="00A47873"/>
    <w:rsid w:val="00A47D46"/>
    <w:rsid w:val="00A56961"/>
    <w:rsid w:val="00A61455"/>
    <w:rsid w:val="00A65B09"/>
    <w:rsid w:val="00A65C69"/>
    <w:rsid w:val="00A65F76"/>
    <w:rsid w:val="00A66C4A"/>
    <w:rsid w:val="00A66CF9"/>
    <w:rsid w:val="00A71709"/>
    <w:rsid w:val="00A72DDE"/>
    <w:rsid w:val="00A7584A"/>
    <w:rsid w:val="00A81B1D"/>
    <w:rsid w:val="00A83BE7"/>
    <w:rsid w:val="00A86F95"/>
    <w:rsid w:val="00A87B01"/>
    <w:rsid w:val="00A90203"/>
    <w:rsid w:val="00A9204D"/>
    <w:rsid w:val="00A94602"/>
    <w:rsid w:val="00A95527"/>
    <w:rsid w:val="00A95A82"/>
    <w:rsid w:val="00A961C2"/>
    <w:rsid w:val="00A96BA4"/>
    <w:rsid w:val="00A97132"/>
    <w:rsid w:val="00A977C5"/>
    <w:rsid w:val="00A97936"/>
    <w:rsid w:val="00AA01DA"/>
    <w:rsid w:val="00AA119F"/>
    <w:rsid w:val="00AA3C4F"/>
    <w:rsid w:val="00AA4506"/>
    <w:rsid w:val="00AA4B8B"/>
    <w:rsid w:val="00AA6E88"/>
    <w:rsid w:val="00AB1ABB"/>
    <w:rsid w:val="00AB2923"/>
    <w:rsid w:val="00AB3133"/>
    <w:rsid w:val="00AC0A6D"/>
    <w:rsid w:val="00AC1125"/>
    <w:rsid w:val="00AC2609"/>
    <w:rsid w:val="00AC2A69"/>
    <w:rsid w:val="00AC31D2"/>
    <w:rsid w:val="00AC5BEB"/>
    <w:rsid w:val="00AC6421"/>
    <w:rsid w:val="00AC68C4"/>
    <w:rsid w:val="00AD0585"/>
    <w:rsid w:val="00AD43B8"/>
    <w:rsid w:val="00AD7D3C"/>
    <w:rsid w:val="00AE0A9E"/>
    <w:rsid w:val="00AE4AA8"/>
    <w:rsid w:val="00AE514C"/>
    <w:rsid w:val="00AE5ED6"/>
    <w:rsid w:val="00AE7D13"/>
    <w:rsid w:val="00AF5070"/>
    <w:rsid w:val="00AF5FF6"/>
    <w:rsid w:val="00AF774A"/>
    <w:rsid w:val="00AF7768"/>
    <w:rsid w:val="00B01231"/>
    <w:rsid w:val="00B02AB2"/>
    <w:rsid w:val="00B11851"/>
    <w:rsid w:val="00B1287F"/>
    <w:rsid w:val="00B12A65"/>
    <w:rsid w:val="00B148DE"/>
    <w:rsid w:val="00B1493F"/>
    <w:rsid w:val="00B14977"/>
    <w:rsid w:val="00B17A95"/>
    <w:rsid w:val="00B20CF7"/>
    <w:rsid w:val="00B212BF"/>
    <w:rsid w:val="00B22368"/>
    <w:rsid w:val="00B22E5A"/>
    <w:rsid w:val="00B23746"/>
    <w:rsid w:val="00B25412"/>
    <w:rsid w:val="00B25736"/>
    <w:rsid w:val="00B26083"/>
    <w:rsid w:val="00B2689E"/>
    <w:rsid w:val="00B32189"/>
    <w:rsid w:val="00B340F7"/>
    <w:rsid w:val="00B34175"/>
    <w:rsid w:val="00B34363"/>
    <w:rsid w:val="00B35308"/>
    <w:rsid w:val="00B35F11"/>
    <w:rsid w:val="00B36896"/>
    <w:rsid w:val="00B437AD"/>
    <w:rsid w:val="00B440BD"/>
    <w:rsid w:val="00B444F1"/>
    <w:rsid w:val="00B44C55"/>
    <w:rsid w:val="00B45937"/>
    <w:rsid w:val="00B47811"/>
    <w:rsid w:val="00B50139"/>
    <w:rsid w:val="00B5045B"/>
    <w:rsid w:val="00B51B39"/>
    <w:rsid w:val="00B55907"/>
    <w:rsid w:val="00B5759E"/>
    <w:rsid w:val="00B63A70"/>
    <w:rsid w:val="00B70FA9"/>
    <w:rsid w:val="00B71075"/>
    <w:rsid w:val="00B713D6"/>
    <w:rsid w:val="00B71A72"/>
    <w:rsid w:val="00B72A0A"/>
    <w:rsid w:val="00B73FFE"/>
    <w:rsid w:val="00B77A02"/>
    <w:rsid w:val="00B90149"/>
    <w:rsid w:val="00B91798"/>
    <w:rsid w:val="00B93440"/>
    <w:rsid w:val="00B9601B"/>
    <w:rsid w:val="00B964B9"/>
    <w:rsid w:val="00BA0452"/>
    <w:rsid w:val="00BA097D"/>
    <w:rsid w:val="00BA0E52"/>
    <w:rsid w:val="00BA1D3C"/>
    <w:rsid w:val="00BA3756"/>
    <w:rsid w:val="00BA460D"/>
    <w:rsid w:val="00BA5783"/>
    <w:rsid w:val="00BA65B1"/>
    <w:rsid w:val="00BA78CE"/>
    <w:rsid w:val="00BB080F"/>
    <w:rsid w:val="00BB218E"/>
    <w:rsid w:val="00BB225D"/>
    <w:rsid w:val="00BB4FEF"/>
    <w:rsid w:val="00BB64AC"/>
    <w:rsid w:val="00BB7B9E"/>
    <w:rsid w:val="00BC1733"/>
    <w:rsid w:val="00BC1D8F"/>
    <w:rsid w:val="00BC2200"/>
    <w:rsid w:val="00BC7AD4"/>
    <w:rsid w:val="00BD0E19"/>
    <w:rsid w:val="00BD2D5D"/>
    <w:rsid w:val="00BD36BD"/>
    <w:rsid w:val="00BD45D7"/>
    <w:rsid w:val="00BD525F"/>
    <w:rsid w:val="00BE0B9C"/>
    <w:rsid w:val="00BE1FA5"/>
    <w:rsid w:val="00BE231D"/>
    <w:rsid w:val="00BE3E2E"/>
    <w:rsid w:val="00BF209E"/>
    <w:rsid w:val="00BF22C4"/>
    <w:rsid w:val="00BF4FB4"/>
    <w:rsid w:val="00BF5682"/>
    <w:rsid w:val="00BF6782"/>
    <w:rsid w:val="00BF6E39"/>
    <w:rsid w:val="00C02A51"/>
    <w:rsid w:val="00C02BC7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213FD"/>
    <w:rsid w:val="00C23093"/>
    <w:rsid w:val="00C239BE"/>
    <w:rsid w:val="00C27D56"/>
    <w:rsid w:val="00C30066"/>
    <w:rsid w:val="00C3142B"/>
    <w:rsid w:val="00C32446"/>
    <w:rsid w:val="00C34E4A"/>
    <w:rsid w:val="00C363C7"/>
    <w:rsid w:val="00C3680D"/>
    <w:rsid w:val="00C425A7"/>
    <w:rsid w:val="00C4382B"/>
    <w:rsid w:val="00C45715"/>
    <w:rsid w:val="00C55B6F"/>
    <w:rsid w:val="00C57275"/>
    <w:rsid w:val="00C5753D"/>
    <w:rsid w:val="00C62A43"/>
    <w:rsid w:val="00C62BFD"/>
    <w:rsid w:val="00C62F57"/>
    <w:rsid w:val="00C6767F"/>
    <w:rsid w:val="00C70FE3"/>
    <w:rsid w:val="00C740CC"/>
    <w:rsid w:val="00C74C4D"/>
    <w:rsid w:val="00C74D56"/>
    <w:rsid w:val="00C76C0D"/>
    <w:rsid w:val="00C76FCC"/>
    <w:rsid w:val="00C804A5"/>
    <w:rsid w:val="00C80F45"/>
    <w:rsid w:val="00C82DC6"/>
    <w:rsid w:val="00C9666C"/>
    <w:rsid w:val="00C96E3D"/>
    <w:rsid w:val="00C974DB"/>
    <w:rsid w:val="00CA1998"/>
    <w:rsid w:val="00CA24E6"/>
    <w:rsid w:val="00CA31F6"/>
    <w:rsid w:val="00CA6B26"/>
    <w:rsid w:val="00CB030E"/>
    <w:rsid w:val="00CB0BB7"/>
    <w:rsid w:val="00CB3CA1"/>
    <w:rsid w:val="00CB5D4C"/>
    <w:rsid w:val="00CB7A2B"/>
    <w:rsid w:val="00CC1469"/>
    <w:rsid w:val="00CC1D2E"/>
    <w:rsid w:val="00CC3342"/>
    <w:rsid w:val="00CC3B85"/>
    <w:rsid w:val="00CC3E17"/>
    <w:rsid w:val="00CC3E7B"/>
    <w:rsid w:val="00CD08C7"/>
    <w:rsid w:val="00CD1668"/>
    <w:rsid w:val="00CD1A11"/>
    <w:rsid w:val="00CD45AF"/>
    <w:rsid w:val="00CD5746"/>
    <w:rsid w:val="00CD66B8"/>
    <w:rsid w:val="00CE46A4"/>
    <w:rsid w:val="00CE49D1"/>
    <w:rsid w:val="00CE7A02"/>
    <w:rsid w:val="00CF1083"/>
    <w:rsid w:val="00CF138D"/>
    <w:rsid w:val="00CF1901"/>
    <w:rsid w:val="00CF247C"/>
    <w:rsid w:val="00CF34D5"/>
    <w:rsid w:val="00CF50B1"/>
    <w:rsid w:val="00D01259"/>
    <w:rsid w:val="00D0189E"/>
    <w:rsid w:val="00D025F8"/>
    <w:rsid w:val="00D03023"/>
    <w:rsid w:val="00D04287"/>
    <w:rsid w:val="00D07E7C"/>
    <w:rsid w:val="00D1286D"/>
    <w:rsid w:val="00D14B53"/>
    <w:rsid w:val="00D17CBA"/>
    <w:rsid w:val="00D200E0"/>
    <w:rsid w:val="00D23695"/>
    <w:rsid w:val="00D247B8"/>
    <w:rsid w:val="00D27716"/>
    <w:rsid w:val="00D30C0F"/>
    <w:rsid w:val="00D30D0B"/>
    <w:rsid w:val="00D31E83"/>
    <w:rsid w:val="00D33FC7"/>
    <w:rsid w:val="00D346D1"/>
    <w:rsid w:val="00D34A65"/>
    <w:rsid w:val="00D37152"/>
    <w:rsid w:val="00D4730F"/>
    <w:rsid w:val="00D5005B"/>
    <w:rsid w:val="00D50DE8"/>
    <w:rsid w:val="00D51388"/>
    <w:rsid w:val="00D51689"/>
    <w:rsid w:val="00D51AA4"/>
    <w:rsid w:val="00D65265"/>
    <w:rsid w:val="00D66EF3"/>
    <w:rsid w:val="00D712FA"/>
    <w:rsid w:val="00D724E4"/>
    <w:rsid w:val="00D72C1C"/>
    <w:rsid w:val="00D75988"/>
    <w:rsid w:val="00D76429"/>
    <w:rsid w:val="00D77DC9"/>
    <w:rsid w:val="00D80952"/>
    <w:rsid w:val="00D81417"/>
    <w:rsid w:val="00D8230C"/>
    <w:rsid w:val="00D8306D"/>
    <w:rsid w:val="00D847B8"/>
    <w:rsid w:val="00D86004"/>
    <w:rsid w:val="00D8611D"/>
    <w:rsid w:val="00D93789"/>
    <w:rsid w:val="00D9481C"/>
    <w:rsid w:val="00D96C37"/>
    <w:rsid w:val="00DA0803"/>
    <w:rsid w:val="00DA0BC6"/>
    <w:rsid w:val="00DA3884"/>
    <w:rsid w:val="00DA3F3A"/>
    <w:rsid w:val="00DA409B"/>
    <w:rsid w:val="00DB0411"/>
    <w:rsid w:val="00DC2C7C"/>
    <w:rsid w:val="00DC5CCC"/>
    <w:rsid w:val="00DC5CE0"/>
    <w:rsid w:val="00DC741B"/>
    <w:rsid w:val="00DD49C4"/>
    <w:rsid w:val="00DE6C74"/>
    <w:rsid w:val="00DF0E0C"/>
    <w:rsid w:val="00DF4326"/>
    <w:rsid w:val="00DF78DC"/>
    <w:rsid w:val="00DF7C0D"/>
    <w:rsid w:val="00DF7E18"/>
    <w:rsid w:val="00E01F62"/>
    <w:rsid w:val="00E06CD3"/>
    <w:rsid w:val="00E14A89"/>
    <w:rsid w:val="00E156B0"/>
    <w:rsid w:val="00E16908"/>
    <w:rsid w:val="00E22496"/>
    <w:rsid w:val="00E23329"/>
    <w:rsid w:val="00E314BA"/>
    <w:rsid w:val="00E3289D"/>
    <w:rsid w:val="00E32F31"/>
    <w:rsid w:val="00E3401C"/>
    <w:rsid w:val="00E36E04"/>
    <w:rsid w:val="00E40F11"/>
    <w:rsid w:val="00E44782"/>
    <w:rsid w:val="00E47317"/>
    <w:rsid w:val="00E54940"/>
    <w:rsid w:val="00E55C24"/>
    <w:rsid w:val="00E6056F"/>
    <w:rsid w:val="00E608D6"/>
    <w:rsid w:val="00E613C3"/>
    <w:rsid w:val="00E6181F"/>
    <w:rsid w:val="00E735C9"/>
    <w:rsid w:val="00E75464"/>
    <w:rsid w:val="00E7604A"/>
    <w:rsid w:val="00E81324"/>
    <w:rsid w:val="00E86797"/>
    <w:rsid w:val="00E9143A"/>
    <w:rsid w:val="00E91E8B"/>
    <w:rsid w:val="00E9224F"/>
    <w:rsid w:val="00E92B2B"/>
    <w:rsid w:val="00E92DA5"/>
    <w:rsid w:val="00E9355F"/>
    <w:rsid w:val="00E93EFC"/>
    <w:rsid w:val="00E959E8"/>
    <w:rsid w:val="00E970A8"/>
    <w:rsid w:val="00E97327"/>
    <w:rsid w:val="00E9779A"/>
    <w:rsid w:val="00E97CC7"/>
    <w:rsid w:val="00E97DA9"/>
    <w:rsid w:val="00EA1F51"/>
    <w:rsid w:val="00EA2283"/>
    <w:rsid w:val="00EA38E4"/>
    <w:rsid w:val="00EA72F5"/>
    <w:rsid w:val="00EA7EBB"/>
    <w:rsid w:val="00EB159B"/>
    <w:rsid w:val="00EB7A15"/>
    <w:rsid w:val="00EC135E"/>
    <w:rsid w:val="00EC3B87"/>
    <w:rsid w:val="00EC6603"/>
    <w:rsid w:val="00ED006F"/>
    <w:rsid w:val="00ED13A9"/>
    <w:rsid w:val="00ED1909"/>
    <w:rsid w:val="00ED1B78"/>
    <w:rsid w:val="00ED2ABD"/>
    <w:rsid w:val="00ED2B59"/>
    <w:rsid w:val="00EE3163"/>
    <w:rsid w:val="00EE451A"/>
    <w:rsid w:val="00EE5CE4"/>
    <w:rsid w:val="00EF3424"/>
    <w:rsid w:val="00EF4D17"/>
    <w:rsid w:val="00EF747A"/>
    <w:rsid w:val="00F00E5A"/>
    <w:rsid w:val="00F00FB3"/>
    <w:rsid w:val="00F035C6"/>
    <w:rsid w:val="00F04A44"/>
    <w:rsid w:val="00F04F6F"/>
    <w:rsid w:val="00F07858"/>
    <w:rsid w:val="00F1154C"/>
    <w:rsid w:val="00F16DD9"/>
    <w:rsid w:val="00F203CE"/>
    <w:rsid w:val="00F20E9D"/>
    <w:rsid w:val="00F23E5C"/>
    <w:rsid w:val="00F240C8"/>
    <w:rsid w:val="00F24F5F"/>
    <w:rsid w:val="00F260DD"/>
    <w:rsid w:val="00F26D7A"/>
    <w:rsid w:val="00F31142"/>
    <w:rsid w:val="00F371CC"/>
    <w:rsid w:val="00F37D7C"/>
    <w:rsid w:val="00F40DF1"/>
    <w:rsid w:val="00F425DE"/>
    <w:rsid w:val="00F42C30"/>
    <w:rsid w:val="00F44410"/>
    <w:rsid w:val="00F451AA"/>
    <w:rsid w:val="00F46B52"/>
    <w:rsid w:val="00F47BE2"/>
    <w:rsid w:val="00F5069D"/>
    <w:rsid w:val="00F50A69"/>
    <w:rsid w:val="00F51A24"/>
    <w:rsid w:val="00F51A93"/>
    <w:rsid w:val="00F56773"/>
    <w:rsid w:val="00F56ED9"/>
    <w:rsid w:val="00F57C11"/>
    <w:rsid w:val="00F66E55"/>
    <w:rsid w:val="00F673A4"/>
    <w:rsid w:val="00F67572"/>
    <w:rsid w:val="00F728FF"/>
    <w:rsid w:val="00F76D09"/>
    <w:rsid w:val="00F77476"/>
    <w:rsid w:val="00F77F81"/>
    <w:rsid w:val="00F83ECB"/>
    <w:rsid w:val="00F84818"/>
    <w:rsid w:val="00F84E06"/>
    <w:rsid w:val="00F84E0E"/>
    <w:rsid w:val="00F87645"/>
    <w:rsid w:val="00F87AA6"/>
    <w:rsid w:val="00F91DB7"/>
    <w:rsid w:val="00F920C9"/>
    <w:rsid w:val="00F941AB"/>
    <w:rsid w:val="00F94807"/>
    <w:rsid w:val="00F956E2"/>
    <w:rsid w:val="00FA1916"/>
    <w:rsid w:val="00FA4BDA"/>
    <w:rsid w:val="00FA4EA5"/>
    <w:rsid w:val="00FA637C"/>
    <w:rsid w:val="00FB0189"/>
    <w:rsid w:val="00FB7770"/>
    <w:rsid w:val="00FC13CA"/>
    <w:rsid w:val="00FC4553"/>
    <w:rsid w:val="00FD0CAE"/>
    <w:rsid w:val="00FD2C53"/>
    <w:rsid w:val="00FD326F"/>
    <w:rsid w:val="00FE00C6"/>
    <w:rsid w:val="00FE02F2"/>
    <w:rsid w:val="00FE333A"/>
    <w:rsid w:val="00FE642F"/>
    <w:rsid w:val="00FE7A8D"/>
    <w:rsid w:val="00FF2CE7"/>
    <w:rsid w:val="00FF2F9A"/>
    <w:rsid w:val="00FF3743"/>
    <w:rsid w:val="00FF47B9"/>
    <w:rsid w:val="00FF6238"/>
    <w:rsid w:val="00FF7A8A"/>
    <w:rsid w:val="0136F85E"/>
    <w:rsid w:val="017FAB4F"/>
    <w:rsid w:val="019A3945"/>
    <w:rsid w:val="01E7B437"/>
    <w:rsid w:val="02281165"/>
    <w:rsid w:val="05C1AC09"/>
    <w:rsid w:val="066B870F"/>
    <w:rsid w:val="06C2639F"/>
    <w:rsid w:val="0776E72F"/>
    <w:rsid w:val="07EFADD0"/>
    <w:rsid w:val="082BDA8E"/>
    <w:rsid w:val="086E4FD4"/>
    <w:rsid w:val="08C7E92C"/>
    <w:rsid w:val="08E7C66E"/>
    <w:rsid w:val="09B1DD7A"/>
    <w:rsid w:val="09CBDCCB"/>
    <w:rsid w:val="0A088D8A"/>
    <w:rsid w:val="0AC8A715"/>
    <w:rsid w:val="0B29AD44"/>
    <w:rsid w:val="0B4F8F9D"/>
    <w:rsid w:val="0B96D4F5"/>
    <w:rsid w:val="0C01E504"/>
    <w:rsid w:val="0C41C1A2"/>
    <w:rsid w:val="0CD7A2E4"/>
    <w:rsid w:val="0D56ACAB"/>
    <w:rsid w:val="0D708805"/>
    <w:rsid w:val="0D7200AA"/>
    <w:rsid w:val="0D75FD46"/>
    <w:rsid w:val="0E747BA7"/>
    <w:rsid w:val="0F8BACB1"/>
    <w:rsid w:val="1086223D"/>
    <w:rsid w:val="10DB0792"/>
    <w:rsid w:val="115C332E"/>
    <w:rsid w:val="11704AAC"/>
    <w:rsid w:val="11B16077"/>
    <w:rsid w:val="11BE0952"/>
    <w:rsid w:val="11DEF3ED"/>
    <w:rsid w:val="1220B351"/>
    <w:rsid w:val="12287E07"/>
    <w:rsid w:val="13060549"/>
    <w:rsid w:val="138DA31A"/>
    <w:rsid w:val="1399AE27"/>
    <w:rsid w:val="15268671"/>
    <w:rsid w:val="15F0F2A5"/>
    <w:rsid w:val="16CC8930"/>
    <w:rsid w:val="16F40BBE"/>
    <w:rsid w:val="17B77A41"/>
    <w:rsid w:val="18D2A27A"/>
    <w:rsid w:val="19C7E61A"/>
    <w:rsid w:val="19D09EFF"/>
    <w:rsid w:val="19F64AD9"/>
    <w:rsid w:val="19F8F06A"/>
    <w:rsid w:val="1A6EC6D6"/>
    <w:rsid w:val="1ADD3BE5"/>
    <w:rsid w:val="1BC46939"/>
    <w:rsid w:val="1C0930F2"/>
    <w:rsid w:val="1C4417A1"/>
    <w:rsid w:val="1C64E55F"/>
    <w:rsid w:val="1D32F73D"/>
    <w:rsid w:val="1D450953"/>
    <w:rsid w:val="1E15EF76"/>
    <w:rsid w:val="1E24794F"/>
    <w:rsid w:val="1E36E369"/>
    <w:rsid w:val="1E490DC9"/>
    <w:rsid w:val="1E4F5A39"/>
    <w:rsid w:val="1E5C68D3"/>
    <w:rsid w:val="1E6CADDA"/>
    <w:rsid w:val="1EB8A8C2"/>
    <w:rsid w:val="1ED6998D"/>
    <w:rsid w:val="1FA99772"/>
    <w:rsid w:val="1FF8F51D"/>
    <w:rsid w:val="2013438D"/>
    <w:rsid w:val="2036BE2E"/>
    <w:rsid w:val="206034B1"/>
    <w:rsid w:val="20C00420"/>
    <w:rsid w:val="21970E0E"/>
    <w:rsid w:val="21AD010D"/>
    <w:rsid w:val="21D0A1A8"/>
    <w:rsid w:val="24A4E698"/>
    <w:rsid w:val="24AD7CD7"/>
    <w:rsid w:val="253787F7"/>
    <w:rsid w:val="253BCF63"/>
    <w:rsid w:val="25F580C0"/>
    <w:rsid w:val="267E2F72"/>
    <w:rsid w:val="26EC05B4"/>
    <w:rsid w:val="27DC6BDA"/>
    <w:rsid w:val="2886AA8F"/>
    <w:rsid w:val="28B73ABE"/>
    <w:rsid w:val="28C72535"/>
    <w:rsid w:val="29A9C686"/>
    <w:rsid w:val="2A08888B"/>
    <w:rsid w:val="2AC853E9"/>
    <w:rsid w:val="2AD3AA5E"/>
    <w:rsid w:val="2B0735EE"/>
    <w:rsid w:val="2B58A730"/>
    <w:rsid w:val="2C147310"/>
    <w:rsid w:val="2C18B16B"/>
    <w:rsid w:val="2C816AD5"/>
    <w:rsid w:val="2CAF4747"/>
    <w:rsid w:val="2CDADB40"/>
    <w:rsid w:val="2CDEDD6E"/>
    <w:rsid w:val="2D07B8B5"/>
    <w:rsid w:val="2D87EF2A"/>
    <w:rsid w:val="2DAF6626"/>
    <w:rsid w:val="2DD771C1"/>
    <w:rsid w:val="2DE57AA9"/>
    <w:rsid w:val="2E448789"/>
    <w:rsid w:val="2E622DE6"/>
    <w:rsid w:val="2F041CD2"/>
    <w:rsid w:val="2F9443AA"/>
    <w:rsid w:val="301F8FE2"/>
    <w:rsid w:val="3062DD98"/>
    <w:rsid w:val="309440E3"/>
    <w:rsid w:val="318D8288"/>
    <w:rsid w:val="3221E8EB"/>
    <w:rsid w:val="3263D6CB"/>
    <w:rsid w:val="3276B0E3"/>
    <w:rsid w:val="32B640EA"/>
    <w:rsid w:val="334F35BB"/>
    <w:rsid w:val="33E365CD"/>
    <w:rsid w:val="345986B5"/>
    <w:rsid w:val="348C7196"/>
    <w:rsid w:val="34D48EAE"/>
    <w:rsid w:val="34EBB297"/>
    <w:rsid w:val="3563971C"/>
    <w:rsid w:val="35658FE8"/>
    <w:rsid w:val="35F29EA1"/>
    <w:rsid w:val="360BEBE8"/>
    <w:rsid w:val="373FC82A"/>
    <w:rsid w:val="37BF2C92"/>
    <w:rsid w:val="37C601F4"/>
    <w:rsid w:val="3801819E"/>
    <w:rsid w:val="3824E2B7"/>
    <w:rsid w:val="39935B76"/>
    <w:rsid w:val="39FA4495"/>
    <w:rsid w:val="3A7C57E0"/>
    <w:rsid w:val="3A90809E"/>
    <w:rsid w:val="3AF6D7B1"/>
    <w:rsid w:val="3B975FF7"/>
    <w:rsid w:val="3C09573F"/>
    <w:rsid w:val="3C3947DB"/>
    <w:rsid w:val="3C792837"/>
    <w:rsid w:val="3C80797A"/>
    <w:rsid w:val="3CEF9D06"/>
    <w:rsid w:val="3D08A384"/>
    <w:rsid w:val="3D358748"/>
    <w:rsid w:val="3D6FD7F1"/>
    <w:rsid w:val="3E83777A"/>
    <w:rsid w:val="3EBB5A79"/>
    <w:rsid w:val="3F71B69E"/>
    <w:rsid w:val="3F822E62"/>
    <w:rsid w:val="4032C525"/>
    <w:rsid w:val="40A05FBA"/>
    <w:rsid w:val="40A187FF"/>
    <w:rsid w:val="412E7139"/>
    <w:rsid w:val="413B1984"/>
    <w:rsid w:val="429B8705"/>
    <w:rsid w:val="42E1B2CE"/>
    <w:rsid w:val="4329BD17"/>
    <w:rsid w:val="437C0B76"/>
    <w:rsid w:val="437E46F4"/>
    <w:rsid w:val="43D4CB19"/>
    <w:rsid w:val="45575117"/>
    <w:rsid w:val="4609FCBF"/>
    <w:rsid w:val="460CCC39"/>
    <w:rsid w:val="46F0AEFC"/>
    <w:rsid w:val="46F27389"/>
    <w:rsid w:val="475DC599"/>
    <w:rsid w:val="476857D3"/>
    <w:rsid w:val="47BE16C9"/>
    <w:rsid w:val="47F9D361"/>
    <w:rsid w:val="487C8FB7"/>
    <w:rsid w:val="48A5F365"/>
    <w:rsid w:val="48D960FC"/>
    <w:rsid w:val="4A14E238"/>
    <w:rsid w:val="4A219383"/>
    <w:rsid w:val="4B0DE21C"/>
    <w:rsid w:val="4B44162A"/>
    <w:rsid w:val="4C39D9F1"/>
    <w:rsid w:val="4C45554E"/>
    <w:rsid w:val="4C605964"/>
    <w:rsid w:val="4CCC546B"/>
    <w:rsid w:val="4D459588"/>
    <w:rsid w:val="4DE87AC2"/>
    <w:rsid w:val="4DF99CB7"/>
    <w:rsid w:val="4E93B8AC"/>
    <w:rsid w:val="4E95CF13"/>
    <w:rsid w:val="4F9D4CD9"/>
    <w:rsid w:val="4FDEEF11"/>
    <w:rsid w:val="50826156"/>
    <w:rsid w:val="517FDE1A"/>
    <w:rsid w:val="51D04516"/>
    <w:rsid w:val="51E63D01"/>
    <w:rsid w:val="523F20A1"/>
    <w:rsid w:val="524A3916"/>
    <w:rsid w:val="52539534"/>
    <w:rsid w:val="5254A091"/>
    <w:rsid w:val="52905024"/>
    <w:rsid w:val="53171999"/>
    <w:rsid w:val="53F05DDD"/>
    <w:rsid w:val="54CD35BA"/>
    <w:rsid w:val="556F1BCA"/>
    <w:rsid w:val="5586B478"/>
    <w:rsid w:val="56D43E42"/>
    <w:rsid w:val="571E7432"/>
    <w:rsid w:val="571F2342"/>
    <w:rsid w:val="573454C1"/>
    <w:rsid w:val="57526939"/>
    <w:rsid w:val="5780E852"/>
    <w:rsid w:val="58269FE3"/>
    <w:rsid w:val="58CF2389"/>
    <w:rsid w:val="59B864D0"/>
    <w:rsid w:val="5A768F72"/>
    <w:rsid w:val="5B80CA32"/>
    <w:rsid w:val="5B99DEA6"/>
    <w:rsid w:val="5CA28277"/>
    <w:rsid w:val="5DCE39BE"/>
    <w:rsid w:val="5E1740B8"/>
    <w:rsid w:val="5E3D449B"/>
    <w:rsid w:val="5E4CAB0B"/>
    <w:rsid w:val="5EF2617F"/>
    <w:rsid w:val="5F1539AB"/>
    <w:rsid w:val="5F692334"/>
    <w:rsid w:val="60556500"/>
    <w:rsid w:val="606E2710"/>
    <w:rsid w:val="6153172A"/>
    <w:rsid w:val="618C486F"/>
    <w:rsid w:val="61AE8F89"/>
    <w:rsid w:val="61D6CB7C"/>
    <w:rsid w:val="6241AA78"/>
    <w:rsid w:val="62EF2C2F"/>
    <w:rsid w:val="63124BD9"/>
    <w:rsid w:val="63694CBB"/>
    <w:rsid w:val="63AFA869"/>
    <w:rsid w:val="63B6803B"/>
    <w:rsid w:val="63D5FD23"/>
    <w:rsid w:val="6406111C"/>
    <w:rsid w:val="6431F4C5"/>
    <w:rsid w:val="647E2550"/>
    <w:rsid w:val="647FC17C"/>
    <w:rsid w:val="64D4F700"/>
    <w:rsid w:val="64E16DE6"/>
    <w:rsid w:val="6500C2D0"/>
    <w:rsid w:val="65569BD8"/>
    <w:rsid w:val="6595FBEC"/>
    <w:rsid w:val="65CDD9C7"/>
    <w:rsid w:val="65F7CF88"/>
    <w:rsid w:val="660F36B0"/>
    <w:rsid w:val="66757EBF"/>
    <w:rsid w:val="66B0596C"/>
    <w:rsid w:val="67244C85"/>
    <w:rsid w:val="676B0B32"/>
    <w:rsid w:val="679EA4BA"/>
    <w:rsid w:val="67C4D791"/>
    <w:rsid w:val="684AF16B"/>
    <w:rsid w:val="69628BA6"/>
    <w:rsid w:val="696A0D0C"/>
    <w:rsid w:val="697C8A22"/>
    <w:rsid w:val="69EC52F0"/>
    <w:rsid w:val="6A1790E1"/>
    <w:rsid w:val="6A1C5BD5"/>
    <w:rsid w:val="6ABC0DA7"/>
    <w:rsid w:val="6ADB4E0F"/>
    <w:rsid w:val="6C32CEFD"/>
    <w:rsid w:val="6C414D44"/>
    <w:rsid w:val="6C65A6ED"/>
    <w:rsid w:val="6C7DB288"/>
    <w:rsid w:val="6CD0AAA2"/>
    <w:rsid w:val="6D1843EF"/>
    <w:rsid w:val="6D8D5FEA"/>
    <w:rsid w:val="6DAB716E"/>
    <w:rsid w:val="6DFC4855"/>
    <w:rsid w:val="6E0F62C9"/>
    <w:rsid w:val="6EA33723"/>
    <w:rsid w:val="6EABC33E"/>
    <w:rsid w:val="6EF05A06"/>
    <w:rsid w:val="6F176017"/>
    <w:rsid w:val="6F292771"/>
    <w:rsid w:val="6F3EE87E"/>
    <w:rsid w:val="6F5BE6EE"/>
    <w:rsid w:val="6FCE5110"/>
    <w:rsid w:val="70489BE2"/>
    <w:rsid w:val="70ADF7BF"/>
    <w:rsid w:val="7177FFD4"/>
    <w:rsid w:val="7182AE63"/>
    <w:rsid w:val="71E12F2C"/>
    <w:rsid w:val="720540DD"/>
    <w:rsid w:val="72140B45"/>
    <w:rsid w:val="723A31CC"/>
    <w:rsid w:val="72E7A470"/>
    <w:rsid w:val="7312D690"/>
    <w:rsid w:val="73E12589"/>
    <w:rsid w:val="746505DD"/>
    <w:rsid w:val="7490641D"/>
    <w:rsid w:val="74F1BE0D"/>
    <w:rsid w:val="75B41F15"/>
    <w:rsid w:val="7619597D"/>
    <w:rsid w:val="76317F4C"/>
    <w:rsid w:val="78299984"/>
    <w:rsid w:val="78C63811"/>
    <w:rsid w:val="79090C43"/>
    <w:rsid w:val="79FA20CC"/>
    <w:rsid w:val="7A1103A0"/>
    <w:rsid w:val="7A4B061A"/>
    <w:rsid w:val="7AE4C749"/>
    <w:rsid w:val="7AF5E0A7"/>
    <w:rsid w:val="7B02E160"/>
    <w:rsid w:val="7BA4183D"/>
    <w:rsid w:val="7C21B4D5"/>
    <w:rsid w:val="7C39213A"/>
    <w:rsid w:val="7C3FBDDC"/>
    <w:rsid w:val="7C55C54B"/>
    <w:rsid w:val="7C63E1EB"/>
    <w:rsid w:val="7CB456BF"/>
    <w:rsid w:val="7D367146"/>
    <w:rsid w:val="7E10061C"/>
    <w:rsid w:val="7E93521C"/>
    <w:rsid w:val="7EA1E2D6"/>
    <w:rsid w:val="7EEE9EAA"/>
    <w:rsid w:val="7F6ACE1E"/>
    <w:rsid w:val="7FA443C5"/>
    <w:rsid w:val="7FE7B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76CADC"/>
  <w15:docId w15:val="{FD00CF3F-C15C-4B27-BBB5-9E5F0DE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3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3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3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3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3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3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3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3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15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uiPriority w:val="99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4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A173A"/>
    <w:rPr>
      <w:color w:val="605E5C"/>
      <w:shd w:val="clear" w:color="auto" w:fill="E1DFDD"/>
    </w:rPr>
  </w:style>
  <w:style w:type="character" w:customStyle="1" w:styleId="normaltextrun1">
    <w:name w:val="normaltextrun1"/>
    <w:basedOn w:val="DefaultParagraphFont"/>
    <w:rsid w:val="00426BD6"/>
  </w:style>
  <w:style w:type="character" w:customStyle="1" w:styleId="eop">
    <w:name w:val="eop"/>
    <w:basedOn w:val="DefaultParagraphFont"/>
    <w:rsid w:val="00426BD6"/>
  </w:style>
  <w:style w:type="paragraph" w:customStyle="1" w:styleId="paragraph">
    <w:name w:val="paragraph"/>
    <w:basedOn w:val="Normal"/>
    <w:rsid w:val="00A83BE7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8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6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9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34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83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8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31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08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oftware.intel.com/iot/edgesoftwarehub/download/home/industrialinsight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5DD4EA6C95C448C61F5497BC54FEC" ma:contentTypeVersion="11" ma:contentTypeDescription="Create a new document." ma:contentTypeScope="" ma:versionID="a0a966791f48ebbd9242be4c90eaeabb">
  <xsd:schema xmlns:xsd="http://www.w3.org/2001/XMLSchema" xmlns:xs="http://www.w3.org/2001/XMLSchema" xmlns:p="http://schemas.microsoft.com/office/2006/metadata/properties" xmlns:ns2="59531645-a74c-42ed-b108-5348c2761c4e" xmlns:ns3="0b8eb231-2ad7-4817-b15b-ce49fadb1c1d" targetNamespace="http://schemas.microsoft.com/office/2006/metadata/properties" ma:root="true" ma:fieldsID="96e382c37085dd48cf7b50794c912a16" ns2:_="" ns3:_="">
    <xsd:import namespace="59531645-a74c-42ed-b108-5348c2761c4e"/>
    <xsd:import namespace="0b8eb231-2ad7-4817-b15b-ce49fadb1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1645-a74c-42ed-b108-5348c2761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eb231-2ad7-4817-b15b-ce49fadb1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FD460-6723-49B1-82DD-7E98576E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31645-a74c-42ed-b108-5348c2761c4e"/>
    <ds:schemaRef ds:uri="0b8eb231-2ad7-4817-b15b-ce49fadb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6F4F95-C31D-49A2-9714-AF23DE710D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Release%20Notes%20Template%20v1.1.dotx</Template>
  <TotalTime>0</TotalTime>
  <Pages>1</Pages>
  <Words>870</Words>
  <Characters>4961</Characters>
  <Application>Microsoft Office Word</Application>
  <DocSecurity>4</DocSecurity>
  <Lines>41</Lines>
  <Paragraphs>11</Paragraphs>
  <ScaleCrop>false</ScaleCrop>
  <Company>Intel Corporation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Elephant Trunk Arch – Yumei Pilot v0.1 Pre-Alpha</dc:title>
  <dc:subject/>
  <dc:creator>Intel Corporation</dc:creator>
  <cp:keywords/>
  <dc:description/>
  <cp:lastModifiedBy>Gupta, Vatika</cp:lastModifiedBy>
  <cp:revision>404</cp:revision>
  <cp:lastPrinted>2008-02-26T13:47:00Z</cp:lastPrinted>
  <dcterms:created xsi:type="dcterms:W3CDTF">2019-02-14T11:08:00Z</dcterms:created>
  <dcterms:modified xsi:type="dcterms:W3CDTF">2020-11-24T06:25:00Z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0x0101002E35DD4EA6C95C448C61F5497BC54FEC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9c433e6a-89ea-4c06-ab94-e645ff8b16d9</vt:lpwstr>
  </property>
  <property fmtid="{D5CDD505-2E9C-101B-9397-08002B2CF9AE}" pid="32" name="CTP_TimeStamp">
    <vt:lpwstr>2020-08-17 13:17:58Z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